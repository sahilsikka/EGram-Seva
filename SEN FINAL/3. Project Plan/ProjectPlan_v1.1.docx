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firstRow="1" w:lastRow="0" w:firstColumn="1" w:lastColumn="0" w:noHBand="0" w:noVBand="1"/>
          </w:tblPr>
          <w:tblGrid>
            <w:gridCol w:w="8065"/>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6A46EC">
                    <w:pPr>
                      <w:pStyle w:val="NoSpacing"/>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46EC" w:rsidRDefault="00DE444E" w:rsidP="00DE444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Plan v1.1</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65" w:type="dxa"/>
                    <w:tcMar>
                      <w:top w:w="216" w:type="dxa"/>
                      <w:left w:w="115" w:type="dxa"/>
                      <w:bottom w:w="216" w:type="dxa"/>
                      <w:right w:w="115" w:type="dxa"/>
                    </w:tcMar>
                  </w:tcPr>
                  <w:p w:rsidR="006A46EC" w:rsidRDefault="008860BF" w:rsidP="00DE444E">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DE444E">
                      <w:rPr>
                        <w:rFonts w:asciiTheme="majorHAnsi" w:eastAsiaTheme="majorEastAsia" w:hAnsiTheme="majorHAnsi" w:cstheme="majorBidi"/>
                        <w:sz w:val="36"/>
                      </w:rPr>
                      <w:t xml:space="preserve">                      January 30</w:t>
                    </w:r>
                    <w:r>
                      <w:rPr>
                        <w:rFonts w:asciiTheme="majorHAnsi" w:eastAsiaTheme="majorEastAsia" w:hAnsiTheme="majorHAnsi" w:cstheme="majorBidi"/>
                        <w:sz w:val="36"/>
                      </w:rPr>
                      <w:t>, 2013</w:t>
                    </w:r>
                  </w:p>
                </w:tc>
              </w:sdtContent>
            </w:sdt>
          </w:tr>
        </w:tbl>
        <w:p w:rsidR="006A46EC" w:rsidRDefault="006A46EC"/>
        <w:p w:rsidR="006A46EC" w:rsidRDefault="006A46EC"/>
        <w:tbl>
          <w:tblPr>
            <w:tblpPr w:leftFromText="187" w:rightFromText="187" w:horzAnchor="margin" w:tblpXSpec="center" w:tblpYSpec="bottom"/>
            <w:tblW w:w="4000" w:type="pct"/>
            <w:tblLook w:val="04A0" w:firstRow="1" w:lastRow="0" w:firstColumn="1" w:lastColumn="0" w:noHBand="0" w:noVBand="1"/>
          </w:tblPr>
          <w:tblGrid>
            <w:gridCol w:w="7672"/>
          </w:tblGrid>
          <w:tr w:rsidR="006A46EC">
            <w:tc>
              <w:tcPr>
                <w:tcW w:w="7672" w:type="dxa"/>
                <w:tcMar>
                  <w:top w:w="216" w:type="dxa"/>
                  <w:left w:w="115" w:type="dxa"/>
                  <w:bottom w:w="216" w:type="dxa"/>
                  <w:right w:w="115" w:type="dxa"/>
                </w:tcMar>
              </w:tcPr>
              <w:p w:rsidR="006A46EC" w:rsidRDefault="006A46EC">
                <w:pPr>
                  <w:pStyle w:val="NoSpacing"/>
                  <w:rPr>
                    <w:color w:val="4F81BD" w:themeColor="accent1"/>
                  </w:rPr>
                </w:pPr>
              </w:p>
            </w:tc>
          </w:tr>
        </w:tbl>
        <w:p w:rsidR="006A46EC" w:rsidRDefault="006A46EC"/>
        <w:p w:rsidR="006A46EC" w:rsidRDefault="006A46EC">
          <w:pPr>
            <w:rPr>
              <w:rFonts w:ascii="Verdana" w:eastAsia="Verdana" w:hAnsi="Verdana" w:cs="Verdana"/>
              <w:b/>
              <w:sz w:val="28"/>
            </w:rPr>
          </w:pPr>
          <w:r>
            <w:rPr>
              <w:rFonts w:ascii="Verdana" w:eastAsia="Verdana" w:hAnsi="Verdana" w:cs="Verdana"/>
              <w:b/>
              <w:sz w:val="28"/>
            </w:rPr>
            <w:br w:type="page"/>
          </w:r>
        </w:p>
        <w:p w:rsidR="006A46EC" w:rsidRPr="002926A5" w:rsidRDefault="006A46EC">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6A46EC" w:rsidRPr="002926A5" w:rsidTr="002926A5">
            <w:trPr>
              <w:trHeight w:val="432"/>
            </w:trPr>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2926A5">
                <w:pPr>
                  <w:rPr>
                    <w:rFonts w:ascii="Arial" w:eastAsia="Verdana" w:hAnsi="Arial" w:cs="Arial"/>
                  </w:rPr>
                </w:pPr>
                <w:r w:rsidRPr="002926A5">
                  <w:rPr>
                    <w:rFonts w:ascii="Arial" w:eastAsia="Verdana" w:hAnsi="Arial" w:cs="Arial"/>
                  </w:rPr>
                  <w:t>Sahil Sikka, Krish Mahajan</w:t>
                </w:r>
              </w:p>
            </w:tc>
            <w:tc>
              <w:tcPr>
                <w:tcW w:w="2718" w:type="dxa"/>
              </w:tcPr>
              <w:p w:rsidR="006A46EC" w:rsidRPr="002926A5" w:rsidRDefault="00DE444E">
                <w:pPr>
                  <w:rPr>
                    <w:rFonts w:ascii="Arial" w:eastAsia="Verdana" w:hAnsi="Arial" w:cs="Arial"/>
                  </w:rPr>
                </w:pPr>
                <w:r>
                  <w:rPr>
                    <w:rFonts w:ascii="Arial" w:eastAsia="Verdana" w:hAnsi="Arial" w:cs="Arial"/>
                  </w:rPr>
                  <w:t>January 26</w:t>
                </w:r>
                <w:r w:rsidR="002926A5" w:rsidRPr="002926A5">
                  <w:rPr>
                    <w:rFonts w:ascii="Arial" w:eastAsia="Verdana" w:hAnsi="Arial" w:cs="Arial"/>
                  </w:rPr>
                  <w:t>, 2013</w:t>
                </w:r>
              </w:p>
            </w:tc>
          </w:tr>
          <w:tr w:rsidR="006A46EC" w:rsidRPr="002926A5" w:rsidTr="002926A5">
            <w:trPr>
              <w:trHeight w:val="432"/>
            </w:trPr>
            <w:tc>
              <w:tcPr>
                <w:tcW w:w="2718" w:type="dxa"/>
              </w:tcPr>
              <w:p w:rsidR="006A46EC" w:rsidRPr="002926A5" w:rsidRDefault="00DE444E">
                <w:pPr>
                  <w:rPr>
                    <w:rFonts w:ascii="Arial" w:eastAsia="Verdana" w:hAnsi="Arial" w:cs="Arial"/>
                    <w:sz w:val="28"/>
                  </w:rPr>
                </w:pPr>
                <w:r>
                  <w:rPr>
                    <w:rFonts w:ascii="Arial" w:eastAsia="Verdana" w:hAnsi="Arial" w:cs="Arial"/>
                  </w:rPr>
                  <w:t xml:space="preserve">Review </w:t>
                </w:r>
                <w:r w:rsidR="002926A5" w:rsidRPr="002926A5">
                  <w:rPr>
                    <w:rFonts w:ascii="Arial" w:eastAsia="Verdana" w:hAnsi="Arial" w:cs="Arial"/>
                  </w:rPr>
                  <w:t xml:space="preserve">Version </w:t>
                </w:r>
                <w:r>
                  <w:rPr>
                    <w:rFonts w:ascii="Arial" w:eastAsia="Verdana" w:hAnsi="Arial" w:cs="Arial"/>
                  </w:rPr>
                  <w:t>1</w:t>
                </w:r>
              </w:p>
            </w:tc>
            <w:tc>
              <w:tcPr>
                <w:tcW w:w="4140" w:type="dxa"/>
              </w:tcPr>
              <w:p w:rsidR="006A46EC" w:rsidRPr="002926A5" w:rsidRDefault="002926A5">
                <w:pPr>
                  <w:rPr>
                    <w:rFonts w:ascii="Arial" w:eastAsia="Verdana" w:hAnsi="Arial" w:cs="Arial"/>
                  </w:rPr>
                </w:pPr>
                <w:r w:rsidRPr="002926A5">
                  <w:rPr>
                    <w:rFonts w:ascii="Arial" w:eastAsia="Verdana" w:hAnsi="Arial" w:cs="Arial"/>
                  </w:rPr>
                  <w:t>Karan Makim</w:t>
                </w:r>
              </w:p>
            </w:tc>
            <w:tc>
              <w:tcPr>
                <w:tcW w:w="2718" w:type="dxa"/>
              </w:tcPr>
              <w:p w:rsidR="006A46EC" w:rsidRPr="002926A5" w:rsidRDefault="00DE444E">
                <w:pPr>
                  <w:rPr>
                    <w:rFonts w:ascii="Arial" w:eastAsia="Verdana" w:hAnsi="Arial" w:cs="Arial"/>
                  </w:rPr>
                </w:pPr>
                <w:r>
                  <w:rPr>
                    <w:rFonts w:ascii="Arial" w:eastAsia="Verdana" w:hAnsi="Arial" w:cs="Arial"/>
                  </w:rPr>
                  <w:t>January 27</w:t>
                </w:r>
                <w:r w:rsidR="002926A5" w:rsidRPr="002926A5">
                  <w:rPr>
                    <w:rFonts w:ascii="Arial" w:eastAsia="Verdana" w:hAnsi="Arial" w:cs="Arial"/>
                  </w:rPr>
                  <w:t>, 2013</w:t>
                </w:r>
              </w:p>
            </w:tc>
          </w:tr>
          <w:tr w:rsidR="00DE444E" w:rsidRPr="002926A5" w:rsidTr="00DE444E">
            <w:trPr>
              <w:trHeight w:val="432"/>
            </w:trPr>
            <w:tc>
              <w:tcPr>
                <w:tcW w:w="2718" w:type="dxa"/>
              </w:tcPr>
              <w:p w:rsidR="00DE444E" w:rsidRPr="002926A5" w:rsidRDefault="00DE444E" w:rsidP="000B524C">
                <w:pPr>
                  <w:rPr>
                    <w:rFonts w:ascii="Arial" w:eastAsia="Verdana" w:hAnsi="Arial" w:cs="Arial"/>
                    <w:sz w:val="28"/>
                  </w:rPr>
                </w:pPr>
                <w:r w:rsidRPr="002926A5">
                  <w:rPr>
                    <w:rFonts w:ascii="Arial" w:eastAsia="Verdana" w:hAnsi="Arial" w:cs="Arial"/>
                  </w:rPr>
                  <w:t xml:space="preserve">Version </w:t>
                </w:r>
                <w:r>
                  <w:rPr>
                    <w:rFonts w:ascii="Arial" w:eastAsia="Verdana" w:hAnsi="Arial" w:cs="Arial"/>
                  </w:rPr>
                  <w:t>1.1</w:t>
                </w:r>
              </w:p>
            </w:tc>
            <w:tc>
              <w:tcPr>
                <w:tcW w:w="4140" w:type="dxa"/>
              </w:tcPr>
              <w:p w:rsidR="00DE444E" w:rsidRPr="002926A5" w:rsidRDefault="00DE444E" w:rsidP="000B524C">
                <w:pPr>
                  <w:rPr>
                    <w:rFonts w:ascii="Arial" w:eastAsia="Verdana" w:hAnsi="Arial" w:cs="Arial"/>
                  </w:rPr>
                </w:pPr>
                <w:r w:rsidRPr="002926A5">
                  <w:rPr>
                    <w:rFonts w:ascii="Arial" w:eastAsia="Verdana" w:hAnsi="Arial" w:cs="Arial"/>
                  </w:rPr>
                  <w:t>Sahil Sikka, Krish Mahajan</w:t>
                </w:r>
              </w:p>
            </w:tc>
            <w:tc>
              <w:tcPr>
                <w:tcW w:w="2718" w:type="dxa"/>
              </w:tcPr>
              <w:p w:rsidR="00DE444E" w:rsidRPr="002926A5" w:rsidRDefault="00DE444E" w:rsidP="000B524C">
                <w:pPr>
                  <w:rPr>
                    <w:rFonts w:ascii="Arial" w:eastAsia="Verdana" w:hAnsi="Arial" w:cs="Arial"/>
                  </w:rPr>
                </w:pPr>
                <w:r>
                  <w:rPr>
                    <w:rFonts w:ascii="Arial" w:eastAsia="Verdana" w:hAnsi="Arial" w:cs="Arial"/>
                  </w:rPr>
                  <w:t>January 30</w:t>
                </w:r>
                <w:r w:rsidRPr="002926A5">
                  <w:rPr>
                    <w:rFonts w:ascii="Arial" w:eastAsia="Verdana" w:hAnsi="Arial" w:cs="Arial"/>
                  </w:rPr>
                  <w:t>, 2013</w:t>
                </w:r>
              </w:p>
            </w:tc>
          </w:tr>
          <w:tr w:rsidR="00DE444E" w:rsidRPr="002926A5" w:rsidTr="00DE444E">
            <w:trPr>
              <w:trHeight w:val="432"/>
            </w:trPr>
            <w:tc>
              <w:tcPr>
                <w:tcW w:w="2718" w:type="dxa"/>
              </w:tcPr>
              <w:p w:rsidR="00DE444E" w:rsidRPr="002926A5" w:rsidRDefault="00DE444E" w:rsidP="000B524C">
                <w:pPr>
                  <w:rPr>
                    <w:rFonts w:ascii="Arial" w:eastAsia="Verdana" w:hAnsi="Arial" w:cs="Arial"/>
                    <w:sz w:val="28"/>
                  </w:rPr>
                </w:pPr>
                <w:r>
                  <w:rPr>
                    <w:rFonts w:ascii="Arial" w:eastAsia="Verdana" w:hAnsi="Arial" w:cs="Arial"/>
                  </w:rPr>
                  <w:t xml:space="preserve">Review </w:t>
                </w:r>
                <w:r w:rsidRPr="002926A5">
                  <w:rPr>
                    <w:rFonts w:ascii="Arial" w:eastAsia="Verdana" w:hAnsi="Arial" w:cs="Arial"/>
                  </w:rPr>
                  <w:t xml:space="preserve">Version </w:t>
                </w:r>
                <w:r>
                  <w:rPr>
                    <w:rFonts w:ascii="Arial" w:eastAsia="Verdana" w:hAnsi="Arial" w:cs="Arial"/>
                  </w:rPr>
                  <w:t>1.1</w:t>
                </w:r>
              </w:p>
            </w:tc>
            <w:tc>
              <w:tcPr>
                <w:tcW w:w="4140" w:type="dxa"/>
              </w:tcPr>
              <w:p w:rsidR="00DE444E" w:rsidRPr="002926A5" w:rsidRDefault="00DE444E" w:rsidP="000B524C">
                <w:pPr>
                  <w:rPr>
                    <w:rFonts w:ascii="Arial" w:eastAsia="Verdana" w:hAnsi="Arial" w:cs="Arial"/>
                  </w:rPr>
                </w:pPr>
                <w:r w:rsidRPr="002926A5">
                  <w:rPr>
                    <w:rFonts w:ascii="Arial" w:eastAsia="Verdana" w:hAnsi="Arial" w:cs="Arial"/>
                  </w:rPr>
                  <w:t>Karan Makim</w:t>
                </w:r>
              </w:p>
            </w:tc>
            <w:tc>
              <w:tcPr>
                <w:tcW w:w="2718" w:type="dxa"/>
              </w:tcPr>
              <w:p w:rsidR="00DE444E" w:rsidRPr="002926A5" w:rsidRDefault="00DE444E" w:rsidP="000B524C">
                <w:pPr>
                  <w:rPr>
                    <w:rFonts w:ascii="Arial" w:eastAsia="Verdana" w:hAnsi="Arial" w:cs="Arial"/>
                  </w:rPr>
                </w:pPr>
                <w:r>
                  <w:rPr>
                    <w:rFonts w:ascii="Arial" w:eastAsia="Verdana" w:hAnsi="Arial" w:cs="Arial"/>
                  </w:rPr>
                  <w:t>January 31</w:t>
                </w:r>
                <w:r w:rsidRPr="002926A5">
                  <w:rPr>
                    <w:rFonts w:ascii="Arial" w:eastAsia="Verdana" w:hAnsi="Arial" w:cs="Arial"/>
                  </w:rPr>
                  <w:t>, 2013</w:t>
                </w:r>
              </w:p>
            </w:tc>
          </w:tr>
        </w:tbl>
        <w:p w:rsidR="001B6889" w:rsidRPr="001B6889" w:rsidRDefault="006A46EC" w:rsidP="001B6889">
          <w:pPr>
            <w:rPr>
              <w:rFonts w:ascii="Arial" w:eastAsia="Verdana" w:hAnsi="Arial" w:cs="Arial"/>
              <w:b/>
              <w:sz w:val="28"/>
            </w:rPr>
          </w:pPr>
          <w:r w:rsidRPr="002926A5">
            <w:rPr>
              <w:rFonts w:ascii="Arial" w:eastAsia="Verdana" w:hAnsi="Arial" w:cs="Arial"/>
              <w:b/>
              <w:sz w:val="28"/>
            </w:rPr>
            <w:br w:type="page"/>
          </w:r>
          <w:r w:rsidR="001B6889" w:rsidRPr="001B6889">
            <w:rPr>
              <w:rFonts w:ascii="Arial" w:hAnsi="Arial" w:cs="Arial"/>
              <w:b/>
              <w:sz w:val="32"/>
            </w:rPr>
            <w:lastRenderedPageBreak/>
            <w:t>CONTENTS</w:t>
          </w:r>
        </w:p>
        <w:p w:rsidR="001B6889" w:rsidRDefault="001B6889" w:rsidP="001B6889">
          <w:pPr>
            <w:pStyle w:val="Normal1"/>
            <w:spacing w:line="360" w:lineRule="auto"/>
            <w:ind w:left="2160" w:firstLine="720"/>
            <w:jc w:val="center"/>
          </w:pPr>
        </w:p>
        <w:p w:rsidR="001B6889" w:rsidRDefault="001B6889" w:rsidP="001B6889">
          <w:pPr>
            <w:pStyle w:val="Normal1"/>
            <w:spacing w:line="360" w:lineRule="auto"/>
            <w:ind w:left="720"/>
            <w:jc w:val="both"/>
            <w:rPr>
              <w:b/>
              <w:sz w:val="24"/>
            </w:rPr>
          </w:pPr>
          <w:r>
            <w:rPr>
              <w:b/>
              <w:sz w:val="24"/>
            </w:rPr>
            <w:t>1. Overview…………………………………………………………………………..4</w:t>
          </w:r>
        </w:p>
        <w:p w:rsidR="001B6889" w:rsidRPr="001B6889" w:rsidRDefault="001B6889" w:rsidP="001B6889">
          <w:pPr>
            <w:pStyle w:val="Normal1"/>
            <w:spacing w:line="360" w:lineRule="auto"/>
            <w:ind w:left="720"/>
            <w:jc w:val="both"/>
          </w:pPr>
        </w:p>
        <w:p w:rsidR="001B6889" w:rsidRPr="001B6889" w:rsidRDefault="001B6889" w:rsidP="001B6889">
          <w:pPr>
            <w:pStyle w:val="Normal1"/>
            <w:spacing w:line="360" w:lineRule="auto"/>
            <w:ind w:left="1260"/>
            <w:jc w:val="both"/>
          </w:pPr>
          <w:r w:rsidRPr="001B6889">
            <w:rPr>
              <w:sz w:val="24"/>
            </w:rPr>
            <w:t>1.1 Origin of Problem………………………………</w:t>
          </w:r>
          <w:r>
            <w:rPr>
              <w:sz w:val="24"/>
            </w:rPr>
            <w:t>……………………….....4</w:t>
          </w:r>
        </w:p>
        <w:p w:rsidR="001B6889" w:rsidRPr="001B6889" w:rsidRDefault="001B6889" w:rsidP="001B6889">
          <w:pPr>
            <w:pStyle w:val="Normal1"/>
            <w:spacing w:line="360" w:lineRule="auto"/>
            <w:ind w:left="1260"/>
            <w:jc w:val="both"/>
            <w:rPr>
              <w:sz w:val="24"/>
            </w:rPr>
          </w:pPr>
          <w:r w:rsidRPr="001B6889">
            <w:rPr>
              <w:sz w:val="24"/>
            </w:rPr>
            <w:t>1.2 Technical Relevance…………………</w:t>
          </w:r>
          <w:r>
            <w:rPr>
              <w:sz w:val="24"/>
            </w:rPr>
            <w:t>……………………………………4</w:t>
          </w:r>
        </w:p>
        <w:p w:rsidR="001B6889" w:rsidRDefault="001B6889" w:rsidP="001B6889">
          <w:pPr>
            <w:pStyle w:val="Normal1"/>
            <w:spacing w:line="360" w:lineRule="auto"/>
            <w:ind w:left="1260"/>
            <w:jc w:val="both"/>
          </w:pPr>
        </w:p>
        <w:p w:rsidR="001B6889" w:rsidRDefault="001B6889" w:rsidP="001B6889">
          <w:pPr>
            <w:pStyle w:val="Normal1"/>
            <w:spacing w:line="360" w:lineRule="auto"/>
            <w:ind w:left="720"/>
            <w:jc w:val="both"/>
            <w:rPr>
              <w:b/>
              <w:sz w:val="24"/>
            </w:rPr>
          </w:pPr>
          <w:r>
            <w:rPr>
              <w:b/>
              <w:sz w:val="24"/>
            </w:rPr>
            <w:t>2. Goals and Project Scope….……….………………………………….............5</w:t>
          </w:r>
        </w:p>
        <w:p w:rsidR="001B6889" w:rsidRDefault="001B6889" w:rsidP="001B6889">
          <w:pPr>
            <w:pStyle w:val="Normal1"/>
            <w:spacing w:line="360" w:lineRule="auto"/>
            <w:ind w:left="720"/>
            <w:jc w:val="both"/>
          </w:pPr>
        </w:p>
        <w:p w:rsidR="001B6889" w:rsidRPr="001B6889" w:rsidRDefault="001B6889" w:rsidP="001B6889">
          <w:pPr>
            <w:pStyle w:val="Normal1"/>
            <w:spacing w:line="360" w:lineRule="auto"/>
            <w:ind w:left="1260" w:right="-89"/>
            <w:jc w:val="both"/>
          </w:pPr>
          <w:r w:rsidRPr="001B6889">
            <w:rPr>
              <w:sz w:val="24"/>
            </w:rPr>
            <w:t>2.1</w:t>
          </w:r>
          <w:r w:rsidR="00CD3323">
            <w:rPr>
              <w:sz w:val="24"/>
            </w:rPr>
            <w:t xml:space="preserve"> </w:t>
          </w:r>
          <w:r w:rsidRPr="001B6889">
            <w:rPr>
              <w:sz w:val="24"/>
            </w:rPr>
            <w:t>Aim………………………………………………….............................</w:t>
          </w:r>
          <w:r>
            <w:rPr>
              <w:sz w:val="24"/>
            </w:rPr>
            <w:t>......5</w:t>
          </w:r>
        </w:p>
        <w:p w:rsidR="001B6889" w:rsidRPr="001B6889" w:rsidRDefault="001B6889" w:rsidP="001B6889">
          <w:pPr>
            <w:pStyle w:val="Normal1"/>
            <w:spacing w:line="360" w:lineRule="auto"/>
            <w:ind w:left="720"/>
            <w:jc w:val="both"/>
            <w:rPr>
              <w:sz w:val="24"/>
            </w:rPr>
          </w:pPr>
          <w:r w:rsidRPr="001B6889">
            <w:rPr>
              <w:sz w:val="24"/>
            </w:rPr>
            <w:t xml:space="preserve">        2.2 Present Scope……………………………………</w:t>
          </w:r>
          <w:r>
            <w:rPr>
              <w:sz w:val="24"/>
            </w:rPr>
            <w:t>………………………..5</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3. Project Deliverables……………………………………………………………..6</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4. Organization………………………………………………………………………6</w:t>
          </w:r>
        </w:p>
        <w:p w:rsidR="001B6889" w:rsidRPr="001B6889" w:rsidRDefault="001B6889" w:rsidP="001B6889">
          <w:pPr>
            <w:pStyle w:val="Normal1"/>
            <w:spacing w:line="360" w:lineRule="auto"/>
            <w:ind w:left="720"/>
            <w:jc w:val="both"/>
          </w:pPr>
        </w:p>
        <w:p w:rsidR="001B6889" w:rsidRPr="001B6889" w:rsidRDefault="001B6889" w:rsidP="001B6889">
          <w:pPr>
            <w:pStyle w:val="Normal1"/>
            <w:spacing w:line="360" w:lineRule="auto"/>
            <w:ind w:left="720"/>
            <w:jc w:val="both"/>
          </w:pPr>
          <w:r w:rsidRPr="001B6889">
            <w:rPr>
              <w:sz w:val="24"/>
            </w:rPr>
            <w:t xml:space="preserve">       4.1 Coordinating Team……………………………………………</w:t>
          </w:r>
          <w:r>
            <w:rPr>
              <w:sz w:val="24"/>
            </w:rPr>
            <w:t>……………6</w:t>
          </w:r>
        </w:p>
        <w:p w:rsidR="001B6889" w:rsidRPr="001B6889" w:rsidRDefault="001B6889" w:rsidP="001B6889">
          <w:pPr>
            <w:pStyle w:val="Normal1"/>
            <w:spacing w:line="360" w:lineRule="auto"/>
            <w:ind w:left="720"/>
            <w:jc w:val="both"/>
          </w:pPr>
          <w:r w:rsidRPr="001B6889">
            <w:rPr>
              <w:sz w:val="24"/>
            </w:rPr>
            <w:t xml:space="preserve">       4.2 Receivers……………………………………………………</w:t>
          </w:r>
          <w:r>
            <w:rPr>
              <w:sz w:val="24"/>
            </w:rPr>
            <w:t>……………....9</w:t>
          </w:r>
        </w:p>
        <w:p w:rsidR="001B6889" w:rsidRPr="001B6889" w:rsidRDefault="001B6889" w:rsidP="001B6889">
          <w:pPr>
            <w:pStyle w:val="Normal1"/>
            <w:spacing w:line="360" w:lineRule="auto"/>
            <w:ind w:left="720"/>
            <w:jc w:val="both"/>
            <w:rPr>
              <w:sz w:val="24"/>
            </w:rPr>
          </w:pPr>
          <w:r w:rsidRPr="001B6889">
            <w:rPr>
              <w:sz w:val="24"/>
            </w:rPr>
            <w:t xml:space="preserve">       4.3 Schedule and Milestones……………………</w:t>
          </w:r>
          <w:r>
            <w:rPr>
              <w:sz w:val="24"/>
            </w:rPr>
            <w:t>……………………………..9</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5 Budgeting……………………………………………………….…………………10</w:t>
          </w:r>
        </w:p>
        <w:p w:rsidR="001B6889" w:rsidRDefault="001B6889" w:rsidP="001B6889">
          <w:pPr>
            <w:pStyle w:val="Normal1"/>
            <w:spacing w:line="360" w:lineRule="auto"/>
            <w:jc w:val="both"/>
          </w:pPr>
        </w:p>
        <w:p w:rsidR="001B6889" w:rsidRDefault="001B6889" w:rsidP="001B6889">
          <w:pPr>
            <w:pStyle w:val="Normal1"/>
            <w:spacing w:line="360" w:lineRule="auto"/>
            <w:ind w:left="720"/>
            <w:jc w:val="both"/>
            <w:rPr>
              <w:b/>
              <w:sz w:val="24"/>
            </w:rPr>
          </w:pPr>
          <w:r>
            <w:rPr>
              <w:b/>
              <w:sz w:val="24"/>
            </w:rPr>
            <w:t>6 Communication and Reporting………………………………………………..10</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7 Risk Management…………………………………….......................................11</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pPr>
          <w:r>
            <w:rPr>
              <w:b/>
              <w:sz w:val="24"/>
            </w:rPr>
            <w:t>8 Project Monitoring and Quality Control…………………………..................12</w:t>
          </w:r>
        </w:p>
        <w:p w:rsidR="001B6889" w:rsidRDefault="001B6889" w:rsidP="001B6889">
          <w:pPr>
            <w:pStyle w:val="Normal1"/>
            <w:spacing w:line="360" w:lineRule="auto"/>
            <w:ind w:left="720"/>
            <w:jc w:val="both"/>
            <w:rPr>
              <w:b/>
              <w:sz w:val="24"/>
            </w:rPr>
          </w:pPr>
          <w:r>
            <w:rPr>
              <w:b/>
              <w:sz w:val="24"/>
            </w:rPr>
            <w:t xml:space="preserve">    </w:t>
          </w:r>
        </w:p>
        <w:p w:rsidR="001B6889" w:rsidRPr="001B6889" w:rsidRDefault="001B6889" w:rsidP="001B6889">
          <w:pPr>
            <w:pStyle w:val="Normal1"/>
            <w:spacing w:line="360" w:lineRule="auto"/>
            <w:ind w:left="720"/>
            <w:jc w:val="both"/>
          </w:pPr>
          <w:r>
            <w:rPr>
              <w:b/>
              <w:sz w:val="24"/>
            </w:rPr>
            <w:t xml:space="preserve">    </w:t>
          </w:r>
          <w:r w:rsidRPr="001B6889">
            <w:rPr>
              <w:sz w:val="24"/>
            </w:rPr>
            <w:t>8.1 Meetings within the group………………………………....</w:t>
          </w:r>
          <w:r>
            <w:rPr>
              <w:sz w:val="24"/>
            </w:rPr>
            <w:t>..........................12</w:t>
          </w:r>
        </w:p>
        <w:p w:rsidR="001B6889" w:rsidRPr="001B6889" w:rsidRDefault="001B6889" w:rsidP="001B6889">
          <w:pPr>
            <w:pStyle w:val="Normal1"/>
            <w:spacing w:line="360" w:lineRule="auto"/>
            <w:ind w:left="720"/>
            <w:jc w:val="both"/>
          </w:pPr>
          <w:r w:rsidRPr="001B6889">
            <w:rPr>
              <w:sz w:val="24"/>
            </w:rPr>
            <w:t xml:space="preserve">    8.2 Quality Control…………………………………</w:t>
          </w:r>
          <w:r>
            <w:rPr>
              <w:sz w:val="24"/>
            </w:rPr>
            <w:t>……………………………….12</w:t>
          </w:r>
        </w:p>
        <w:p w:rsidR="001B6889" w:rsidRPr="001B6889" w:rsidRDefault="001B6889" w:rsidP="001B6889">
          <w:pPr>
            <w:pStyle w:val="Normal1"/>
            <w:spacing w:line="360" w:lineRule="auto"/>
            <w:ind w:left="720"/>
            <w:jc w:val="both"/>
          </w:pPr>
          <w:r w:rsidRPr="001B6889">
            <w:rPr>
              <w:sz w:val="24"/>
            </w:rPr>
            <w:t xml:space="preserve">    8.3 Requirement Management………………………………………………</w:t>
          </w:r>
          <w:r>
            <w:rPr>
              <w:sz w:val="24"/>
            </w:rPr>
            <w:t>…....13</w:t>
          </w:r>
        </w:p>
        <w:p w:rsidR="00DE444E" w:rsidRDefault="00666FBA" w:rsidP="00DE444E">
          <w:pPr>
            <w:rPr>
              <w:rFonts w:ascii="Arial" w:eastAsia="Verdana" w:hAnsi="Arial" w:cs="Arial"/>
              <w:b/>
              <w:sz w:val="28"/>
            </w:rPr>
          </w:pPr>
        </w:p>
      </w:sdtContent>
    </w:sdt>
    <w:p w:rsidR="00DE444E" w:rsidRDefault="00DE444E" w:rsidP="00DE444E">
      <w:pPr>
        <w:rPr>
          <w:rFonts w:ascii="Arial" w:hAnsi="Arial" w:cs="Arial"/>
          <w:b/>
          <w:sz w:val="32"/>
        </w:rPr>
      </w:pPr>
      <w:r>
        <w:rPr>
          <w:rFonts w:ascii="Arial" w:hAnsi="Arial" w:cs="Arial"/>
          <w:b/>
          <w:sz w:val="32"/>
        </w:rPr>
        <w:t xml:space="preserve">1. </w:t>
      </w:r>
      <w:r w:rsidRPr="00DE444E">
        <w:rPr>
          <w:rFonts w:ascii="Arial" w:hAnsi="Arial" w:cs="Arial"/>
          <w:b/>
          <w:sz w:val="32"/>
        </w:rPr>
        <w:t>Overview</w:t>
      </w:r>
    </w:p>
    <w:p w:rsidR="00DE444E" w:rsidRPr="00DE444E" w:rsidRDefault="00DE444E" w:rsidP="00DE444E">
      <w:pPr>
        <w:rPr>
          <w:rFonts w:ascii="Arial" w:eastAsia="Verdana" w:hAnsi="Arial" w:cs="Arial"/>
          <w:b/>
          <w:sz w:val="12"/>
        </w:rPr>
      </w:pPr>
    </w:p>
    <w:p w:rsidR="00DE444E" w:rsidRPr="00DE444E" w:rsidRDefault="00DE444E" w:rsidP="00DE444E">
      <w:pPr>
        <w:pStyle w:val="Normal1"/>
        <w:spacing w:line="360" w:lineRule="auto"/>
        <w:ind w:firstLine="360"/>
        <w:jc w:val="both"/>
      </w:pPr>
      <w:r w:rsidRPr="00DE444E">
        <w:rPr>
          <w:b/>
          <w:sz w:val="24"/>
        </w:rPr>
        <w:t>1.1 Origin of Problem</w:t>
      </w:r>
    </w:p>
    <w:p w:rsidR="00DE444E" w:rsidRPr="00DE444E" w:rsidRDefault="00DE444E" w:rsidP="00DE444E">
      <w:pPr>
        <w:pStyle w:val="Normal1"/>
        <w:spacing w:line="360" w:lineRule="auto"/>
        <w:ind w:left="1125"/>
        <w:jc w:val="both"/>
        <w:rPr>
          <w:sz w:val="12"/>
        </w:rPr>
      </w:pPr>
    </w:p>
    <w:p w:rsidR="00DE444E" w:rsidRPr="00DE444E" w:rsidRDefault="00DE444E" w:rsidP="00DE444E">
      <w:pPr>
        <w:pStyle w:val="Normal1"/>
        <w:spacing w:line="360" w:lineRule="auto"/>
        <w:ind w:left="720"/>
        <w:jc w:val="both"/>
      </w:pPr>
      <w:r w:rsidRPr="00DE444E">
        <w:t>Researchers have long been interested in the potential of ICTs to enable positive change in developing rural India. In these environments, ICT interventions often fail because political, social and cultural forces work against the changes ICTs entail. We focus on India's rural region where villagers face challenges due to resistance to change in the village, and because of their limited education, training and status. As a consequence, villagers are often deprived of latest information</w:t>
      </w:r>
      <w:r w:rsidRPr="00DE444E">
        <w:br/>
        <w:t>relevant to their businesses. These factors appear to reduce the motivation of</w:t>
      </w:r>
      <w:r w:rsidRPr="00DE444E">
        <w:br/>
        <w:t>their development and impair their performance in their respective occupation.</w:t>
      </w:r>
    </w:p>
    <w:p w:rsidR="00DE444E" w:rsidRPr="00DE444E" w:rsidRDefault="00DE444E" w:rsidP="00DE444E">
      <w:pPr>
        <w:pStyle w:val="Normal1"/>
        <w:spacing w:line="360" w:lineRule="auto"/>
        <w:ind w:left="720" w:right="4"/>
        <w:jc w:val="both"/>
      </w:pPr>
      <w:r w:rsidRPr="00DE444E">
        <w:t>With these rural challenges in our perspective, we aim to design a business model to</w:t>
      </w:r>
      <w:r w:rsidRPr="00DE444E">
        <w:br/>
        <w:t>provide cellular SMS services to rural population pertinent to their</w:t>
      </w:r>
      <w:r w:rsidRPr="00DE444E">
        <w:br/>
        <w:t>interests. The SMS service will deliver information such as latest prices</w:t>
      </w:r>
      <w:r w:rsidRPr="00DE444E">
        <w:br/>
        <w:t xml:space="preserve">of agricultural products, </w:t>
      </w:r>
      <w:r w:rsidR="00CD3323">
        <w:t>weather and health care bulletins</w:t>
      </w:r>
      <w:r w:rsidRPr="00DE444E">
        <w:t xml:space="preserve"> on a regular basis. A village person will be</w:t>
      </w:r>
      <w:r w:rsidR="00CD3323">
        <w:t xml:space="preserve"> </w:t>
      </w:r>
      <w:r w:rsidRPr="00DE444E">
        <w:t>empowered to subscribe to various categories such as farming, jobs, healthcare, education etc. &amp; will be frequently updated with latest information in these</w:t>
      </w:r>
      <w:r w:rsidRPr="00DE444E">
        <w:br/>
        <w:t>fields through SMS service. We intend to deliver the content of the SMS</w:t>
      </w:r>
      <w:r w:rsidRPr="00DE444E">
        <w:br/>
        <w:t xml:space="preserve"> in respective native languages only.</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360"/>
        <w:jc w:val="both"/>
      </w:pPr>
      <w:r w:rsidRPr="00DE444E">
        <w:rPr>
          <w:b/>
          <w:sz w:val="24"/>
        </w:rPr>
        <w:t>1.2 Technical Relevance</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720"/>
        <w:jc w:val="both"/>
      </w:pPr>
      <w:r w:rsidRPr="00DE444E">
        <w:t>If certain assumptions are made (realistically) we can</w:t>
      </w:r>
      <w:r w:rsidRPr="00DE444E">
        <w:br/>
        <w:t>justify the technological relevance of the proposed system. The fact of the</w:t>
      </w:r>
      <w:r w:rsidRPr="00DE444E">
        <w:br/>
        <w:t>telecom boom in India and that each day more and more villagers are acquiring</w:t>
      </w:r>
      <w:r w:rsidRPr="00DE444E">
        <w:br/>
        <w:t>cellular phones at almost every corner of India enables us to think of a</w:t>
      </w:r>
      <w:r w:rsidRPr="00DE444E">
        <w:br/>
        <w:t>business which would be easily accessible through them. Thus a</w:t>
      </w:r>
      <w:r w:rsidR="00CD3323">
        <w:t>n</w:t>
      </w:r>
      <w:r w:rsidRPr="00DE444E">
        <w:t xml:space="preserve"> </w:t>
      </w:r>
      <w:r w:rsidR="00CD3323">
        <w:t>SMS service seems to be a desirable choice</w:t>
      </w:r>
      <w:r w:rsidRPr="00DE444E">
        <w:t xml:space="preserve"> for cost-effectiveness and user</w:t>
      </w:r>
      <w:r w:rsidR="00CD3323">
        <w:t xml:space="preserve"> </w:t>
      </w:r>
      <w:r w:rsidRPr="00DE444E">
        <w:t>friendliness.</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r w:rsidRPr="00DE444E">
        <w:rPr>
          <w:b/>
          <w:sz w:val="30"/>
        </w:rPr>
        <w:lastRenderedPageBreak/>
        <w:t>2. Goals and Project Scope</w:t>
      </w:r>
    </w:p>
    <w:p w:rsidR="00DE444E" w:rsidRDefault="00DE444E" w:rsidP="00DE444E">
      <w:pPr>
        <w:pStyle w:val="Normal1"/>
        <w:spacing w:line="360" w:lineRule="auto"/>
        <w:jc w:val="both"/>
      </w:pPr>
      <w:r w:rsidRPr="00DE444E">
        <w:rPr>
          <w:b/>
          <w:sz w:val="30"/>
        </w:rPr>
        <w:t xml:space="preserve"> </w:t>
      </w:r>
      <w:r>
        <w:tab/>
      </w:r>
    </w:p>
    <w:p w:rsidR="00DE444E" w:rsidRPr="00DE444E" w:rsidRDefault="00DE444E" w:rsidP="00DE444E">
      <w:pPr>
        <w:pStyle w:val="Normal1"/>
        <w:spacing w:line="360" w:lineRule="auto"/>
        <w:ind w:left="360"/>
        <w:jc w:val="both"/>
      </w:pPr>
      <w:r w:rsidRPr="00DE444E">
        <w:rPr>
          <w:b/>
          <w:sz w:val="24"/>
        </w:rPr>
        <w:t>2.1 Aim</w:t>
      </w:r>
    </w:p>
    <w:p w:rsidR="00DE444E" w:rsidRPr="00DE444E" w:rsidRDefault="00DE444E" w:rsidP="00DE444E">
      <w:pPr>
        <w:pStyle w:val="Normal1"/>
        <w:spacing w:line="360" w:lineRule="auto"/>
        <w:ind w:left="720"/>
        <w:jc w:val="both"/>
      </w:pPr>
    </w:p>
    <w:p w:rsidR="00DE444E" w:rsidRPr="00DE444E" w:rsidRDefault="00DE444E" w:rsidP="00DE444E">
      <w:pPr>
        <w:pStyle w:val="Normal1"/>
        <w:spacing w:line="360" w:lineRule="auto"/>
        <w:ind w:left="720"/>
        <w:jc w:val="both"/>
      </w:pPr>
      <w:r w:rsidRPr="00DE444E">
        <w:t>The potential client of the software is a rural development organization (Government or Non-Government Organization). The software aims at facilitating the organization to reach the mass of rural population not able to access internet, and providing them with the related and concerning information in their regional language through mobile phones, which is now a common thing amongst the rural mass (especially farmers). Also, as a future scope of replying to the queries of the villagers, the problems faced by the villagers to get relevant answers from relevant people easily is addressed by the use of the software. The villagers are benefitted with the easy access to information, and the organizations are benefitted by the easy contact to the villagers and addressing their problems, by providing them updated information (automatically) that the villagers have subscribed to as well as reply to their problems (automatically – which is a future aspect).</w:t>
      </w:r>
    </w:p>
    <w:p w:rsidR="00DE444E" w:rsidRDefault="00DE444E" w:rsidP="00DE444E">
      <w:pPr>
        <w:pStyle w:val="Normal1"/>
        <w:spacing w:line="360" w:lineRule="auto"/>
        <w:jc w:val="both"/>
      </w:pPr>
    </w:p>
    <w:p w:rsidR="00DE444E" w:rsidRPr="00DE444E" w:rsidRDefault="00DE444E" w:rsidP="00DE444E">
      <w:pPr>
        <w:pStyle w:val="Normal1"/>
        <w:spacing w:line="360" w:lineRule="auto"/>
        <w:ind w:left="360" w:hanging="360"/>
        <w:jc w:val="both"/>
      </w:pPr>
      <w:r>
        <w:t xml:space="preserve">      </w:t>
      </w:r>
      <w:r w:rsidRPr="00DE444E">
        <w:rPr>
          <w:b/>
          <w:sz w:val="24"/>
        </w:rPr>
        <w:t>2.2 Present Scope</w:t>
      </w:r>
    </w:p>
    <w:p w:rsidR="00DE444E" w:rsidRDefault="00CD3323" w:rsidP="00CD3323">
      <w:pPr>
        <w:pStyle w:val="Normal1"/>
        <w:spacing w:line="360" w:lineRule="auto"/>
        <w:ind w:left="720"/>
        <w:jc w:val="both"/>
      </w:pPr>
      <w:r>
        <w:br/>
        <w:t xml:space="preserve">Our </w:t>
      </w:r>
      <w:r w:rsidR="00094FC7">
        <w:t>SMS service</w:t>
      </w:r>
      <w:r w:rsidR="00DE444E" w:rsidRPr="00DE444E">
        <w:t xml:space="preserve"> aims to provide agricultural related news like prices of grains, weather forecast and healthcare policies to the villagers (end users) specifically. Facilitating governmental and non-governmental organizations to provide information to the villagers and spread awareness among them. Some of the data can be directly extracted from newspaper sites, journals etc. and rest part can be updated on website manually. In this way it serves as cheap and effective way of providing information. The software w</w:t>
      </w:r>
      <w:r>
        <w:t xml:space="preserve">ill </w:t>
      </w:r>
      <w:r w:rsidR="00094FC7">
        <w:t xml:space="preserve">also </w:t>
      </w:r>
      <w:r>
        <w:t>consist of a</w:t>
      </w:r>
      <w:r w:rsidR="00DE444E" w:rsidRPr="00DE444E">
        <w:t xml:space="preserve"> website (which will be test-implemented for the cl</w:t>
      </w:r>
      <w:r w:rsidR="00094FC7">
        <w:t>ient NGO) to let subscribers get information</w:t>
      </w:r>
      <w:r w:rsidR="00DE444E" w:rsidRPr="00DE444E">
        <w:t xml:space="preserve"> in more detail, the website gives options to customize the settings and information displayed on the website according to subscribers specific needs.</w:t>
      </w:r>
    </w:p>
    <w:p w:rsidR="00DE444E" w:rsidRDefault="00DE444E" w:rsidP="00DE444E">
      <w:pPr>
        <w:pStyle w:val="Normal1"/>
        <w:spacing w:line="360" w:lineRule="auto"/>
        <w:ind w:left="1080"/>
        <w:jc w:val="both"/>
      </w:pPr>
    </w:p>
    <w:p w:rsidR="00CD3323" w:rsidRDefault="00CD3323" w:rsidP="00DE444E">
      <w:pPr>
        <w:pStyle w:val="Normal1"/>
        <w:spacing w:line="360" w:lineRule="auto"/>
        <w:ind w:left="1080"/>
        <w:jc w:val="both"/>
      </w:pPr>
    </w:p>
    <w:p w:rsidR="00CD3323" w:rsidRPr="00DE444E" w:rsidRDefault="00CD3323" w:rsidP="00DE444E">
      <w:pPr>
        <w:pStyle w:val="Normal1"/>
        <w:spacing w:line="360" w:lineRule="auto"/>
        <w:ind w:left="1080"/>
        <w:jc w:val="both"/>
      </w:pPr>
    </w:p>
    <w:p w:rsidR="00DE444E" w:rsidRPr="00DE444E" w:rsidRDefault="00DE444E" w:rsidP="00DE444E">
      <w:pPr>
        <w:pStyle w:val="Normal1"/>
        <w:spacing w:line="360" w:lineRule="auto"/>
        <w:jc w:val="both"/>
      </w:pPr>
      <w:r>
        <w:rPr>
          <w:b/>
          <w:sz w:val="32"/>
        </w:rPr>
        <w:lastRenderedPageBreak/>
        <w:t>3. Project D</w:t>
      </w:r>
      <w:r w:rsidRPr="00DE444E">
        <w:rPr>
          <w:b/>
          <w:sz w:val="32"/>
        </w:rPr>
        <w:t xml:space="preserve">eliverables </w:t>
      </w:r>
    </w:p>
    <w:p w:rsidR="00DE444E" w:rsidRDefault="00DE444E" w:rsidP="00DE444E">
      <w:pPr>
        <w:pStyle w:val="Normal1"/>
        <w:spacing w:line="360" w:lineRule="auto"/>
        <w:jc w:val="both"/>
      </w:pPr>
    </w:p>
    <w:p w:rsidR="00DE444E" w:rsidRPr="00DE444E" w:rsidRDefault="00DE444E" w:rsidP="00DE444E">
      <w:pPr>
        <w:pStyle w:val="Normal1"/>
        <w:spacing w:line="360" w:lineRule="auto"/>
        <w:ind w:left="360"/>
        <w:jc w:val="both"/>
      </w:pPr>
      <w:r w:rsidRPr="00DE444E">
        <w:t>The deliverables will include:</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firstLine="720"/>
        <w:jc w:val="both"/>
      </w:pPr>
      <w:r w:rsidRPr="00DE444E">
        <w:t>• Project Proposal</w:t>
      </w:r>
    </w:p>
    <w:p w:rsidR="00DE444E" w:rsidRPr="00DE444E" w:rsidRDefault="00DE444E" w:rsidP="00DE444E">
      <w:pPr>
        <w:pStyle w:val="Normal1"/>
        <w:spacing w:line="360" w:lineRule="auto"/>
        <w:ind w:firstLine="720"/>
        <w:jc w:val="both"/>
      </w:pPr>
      <w:r w:rsidRPr="00DE444E">
        <w:t>• Feasibility Report</w:t>
      </w:r>
    </w:p>
    <w:p w:rsidR="00DE444E" w:rsidRPr="00DE444E" w:rsidRDefault="00DE444E" w:rsidP="00DE444E">
      <w:pPr>
        <w:pStyle w:val="Normal1"/>
        <w:spacing w:line="360" w:lineRule="auto"/>
        <w:ind w:firstLine="720"/>
        <w:jc w:val="both"/>
      </w:pPr>
      <w:r w:rsidRPr="00DE444E">
        <w:t>• Project Plan</w:t>
      </w:r>
    </w:p>
    <w:p w:rsidR="00DE444E" w:rsidRPr="00DE444E" w:rsidRDefault="00DE444E" w:rsidP="00DE444E">
      <w:pPr>
        <w:pStyle w:val="Normal1"/>
        <w:spacing w:line="360" w:lineRule="auto"/>
        <w:ind w:firstLine="720"/>
        <w:jc w:val="both"/>
      </w:pPr>
      <w:r w:rsidRPr="00DE444E">
        <w:t>• SRS</w:t>
      </w:r>
    </w:p>
    <w:p w:rsidR="00DE444E" w:rsidRPr="00DE444E" w:rsidRDefault="00DE444E" w:rsidP="00DE444E">
      <w:pPr>
        <w:pStyle w:val="Normal1"/>
        <w:spacing w:line="360" w:lineRule="auto"/>
        <w:ind w:firstLine="720"/>
        <w:jc w:val="both"/>
      </w:pPr>
      <w:r w:rsidRPr="00DE444E">
        <w:t>• SDS</w:t>
      </w:r>
    </w:p>
    <w:p w:rsidR="00DE444E" w:rsidRPr="00DE444E" w:rsidRDefault="00DE444E" w:rsidP="00DE444E">
      <w:pPr>
        <w:pStyle w:val="Normal1"/>
        <w:spacing w:line="360" w:lineRule="auto"/>
        <w:ind w:left="720"/>
        <w:jc w:val="both"/>
      </w:pPr>
      <w:r w:rsidRPr="00DE444E">
        <w:t>• Product</w:t>
      </w:r>
    </w:p>
    <w:p w:rsidR="00DE444E" w:rsidRPr="00DE444E" w:rsidRDefault="00DE444E" w:rsidP="00DE444E">
      <w:pPr>
        <w:pStyle w:val="Normal1"/>
        <w:spacing w:line="360" w:lineRule="auto"/>
        <w:ind w:left="720"/>
        <w:jc w:val="both"/>
      </w:pPr>
      <w:r w:rsidRPr="00DE444E">
        <w:t>• User Manual</w:t>
      </w:r>
    </w:p>
    <w:p w:rsidR="00DE444E" w:rsidRPr="00DE444E" w:rsidRDefault="00DE444E" w:rsidP="00DE444E">
      <w:pPr>
        <w:pStyle w:val="Normal1"/>
        <w:spacing w:line="360" w:lineRule="auto"/>
        <w:ind w:left="720"/>
        <w:jc w:val="both"/>
      </w:pPr>
      <w:r w:rsidRPr="00DE444E">
        <w:t>• System Test Plan</w:t>
      </w:r>
    </w:p>
    <w:p w:rsidR="00DE444E" w:rsidRPr="00DE444E" w:rsidRDefault="00DE444E" w:rsidP="00DE444E">
      <w:pPr>
        <w:pStyle w:val="Normal1"/>
        <w:spacing w:line="360" w:lineRule="auto"/>
        <w:ind w:firstLine="720"/>
        <w:jc w:val="both"/>
      </w:pPr>
      <w:r w:rsidRPr="00DE444E">
        <w:t>• Quality Assurance</w:t>
      </w:r>
    </w:p>
    <w:p w:rsidR="00DE444E" w:rsidRPr="00DE444E" w:rsidRDefault="00DE444E" w:rsidP="00DE444E">
      <w:pPr>
        <w:pStyle w:val="Normal1"/>
        <w:spacing w:line="360" w:lineRule="auto"/>
        <w:ind w:firstLine="720"/>
        <w:jc w:val="both"/>
      </w:pPr>
      <w:r w:rsidRPr="00DE444E">
        <w:t>• Risk Management</w:t>
      </w:r>
    </w:p>
    <w:p w:rsidR="00DE444E" w:rsidRPr="00DE444E" w:rsidRDefault="00DE444E" w:rsidP="00DE444E">
      <w:pPr>
        <w:pStyle w:val="Normal1"/>
        <w:spacing w:line="360" w:lineRule="auto"/>
        <w:ind w:firstLine="720"/>
        <w:jc w:val="both"/>
      </w:pPr>
      <w:r w:rsidRPr="00DE444E">
        <w:t>• Design Documents</w:t>
      </w:r>
    </w:p>
    <w:p w:rsidR="00DE444E" w:rsidRPr="00DE444E" w:rsidRDefault="00DE444E" w:rsidP="00DE444E">
      <w:pPr>
        <w:pStyle w:val="Normal1"/>
        <w:spacing w:line="360" w:lineRule="auto"/>
        <w:ind w:firstLine="720"/>
        <w:jc w:val="both"/>
      </w:pPr>
      <w:r w:rsidRPr="00DE444E">
        <w:t>• Test Cases</w:t>
      </w:r>
    </w:p>
    <w:p w:rsidR="00DE444E" w:rsidRPr="00DE444E" w:rsidRDefault="00DE444E" w:rsidP="00DE444E">
      <w:pPr>
        <w:pStyle w:val="Normal1"/>
        <w:spacing w:line="360" w:lineRule="auto"/>
        <w:ind w:firstLine="720"/>
        <w:jc w:val="both"/>
      </w:pPr>
      <w:r w:rsidRPr="00DE444E">
        <w:t>• Test Reports</w:t>
      </w:r>
    </w:p>
    <w:p w:rsidR="00DE444E" w:rsidRDefault="00DE444E" w:rsidP="00DE444E">
      <w:pPr>
        <w:pStyle w:val="Normal1"/>
        <w:spacing w:line="360" w:lineRule="auto"/>
        <w:ind w:firstLine="720"/>
        <w:jc w:val="both"/>
      </w:pPr>
    </w:p>
    <w:p w:rsidR="00DE444E" w:rsidRPr="00DE444E" w:rsidRDefault="00DE444E" w:rsidP="00DE444E">
      <w:pPr>
        <w:pStyle w:val="Normal1"/>
        <w:spacing w:line="360" w:lineRule="auto"/>
        <w:ind w:firstLine="720"/>
        <w:jc w:val="both"/>
      </w:pPr>
    </w:p>
    <w:p w:rsidR="00DE444E" w:rsidRPr="00DE444E" w:rsidRDefault="00DE444E" w:rsidP="00DE444E">
      <w:pPr>
        <w:pStyle w:val="Normal1"/>
        <w:spacing w:line="360" w:lineRule="auto"/>
        <w:jc w:val="both"/>
      </w:pPr>
      <w:r>
        <w:rPr>
          <w:b/>
          <w:sz w:val="32"/>
        </w:rPr>
        <w:t xml:space="preserve">4. </w:t>
      </w:r>
      <w:r w:rsidRPr="00DE444E">
        <w:rPr>
          <w:b/>
          <w:sz w:val="32"/>
        </w:rPr>
        <w:t>Organization</w:t>
      </w:r>
    </w:p>
    <w:p w:rsidR="00DE444E" w:rsidRPr="00DE444E" w:rsidRDefault="00DE444E" w:rsidP="00DE444E">
      <w:pPr>
        <w:pStyle w:val="Normal1"/>
        <w:spacing w:line="360" w:lineRule="auto"/>
        <w:ind w:left="720"/>
        <w:jc w:val="both"/>
      </w:pPr>
    </w:p>
    <w:p w:rsidR="00DE444E" w:rsidRPr="00DE444E" w:rsidRDefault="00DE444E" w:rsidP="00DE444E">
      <w:pPr>
        <w:pStyle w:val="Normal1"/>
        <w:spacing w:line="360" w:lineRule="auto"/>
        <w:ind w:left="360"/>
        <w:jc w:val="both"/>
      </w:pPr>
      <w:r w:rsidRPr="00DE444E">
        <w:rPr>
          <w:b/>
          <w:sz w:val="24"/>
        </w:rPr>
        <w:t>4.1 Coordinating Team</w:t>
      </w:r>
    </w:p>
    <w:p w:rsidR="00DE444E" w:rsidRPr="00DE444E" w:rsidRDefault="00DE444E" w:rsidP="00DE444E">
      <w:pPr>
        <w:pStyle w:val="Normal1"/>
        <w:spacing w:line="360" w:lineRule="auto"/>
        <w:ind w:left="360"/>
        <w:jc w:val="both"/>
      </w:pPr>
    </w:p>
    <w:tbl>
      <w:tblPr>
        <w:tblW w:w="9511" w:type="dxa"/>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581"/>
        <w:gridCol w:w="2070"/>
        <w:gridCol w:w="4860"/>
      </w:tblGrid>
      <w:tr w:rsidR="00DE444E" w:rsidRPr="00DE444E" w:rsidTr="00DE444E">
        <w:tc>
          <w:tcPr>
            <w:tcW w:w="2581"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Names</w:t>
            </w:r>
          </w:p>
        </w:tc>
        <w:tc>
          <w:tcPr>
            <w:tcW w:w="2070"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Roles</w:t>
            </w:r>
          </w:p>
        </w:tc>
        <w:tc>
          <w:tcPr>
            <w:tcW w:w="4860"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Responsibilities</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Karan Makim</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Leader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Project management.</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Monitor project progress.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Interface Designing</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Risk analysis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 xml:space="preserve">Coding </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lastRenderedPageBreak/>
              <w:t>Requirement Gathering</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Cost Estimation</w:t>
            </w:r>
          </w:p>
          <w:p w:rsidR="00DE444E" w:rsidRPr="00DE444E" w:rsidRDefault="00DE444E" w:rsidP="000B524C">
            <w:pPr>
              <w:pStyle w:val="Normal1"/>
              <w:spacing w:line="360" w:lineRule="auto"/>
              <w:jc w:val="both"/>
            </w:pP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lastRenderedPageBreak/>
              <w:t>Biman Gujral</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Database Design</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Research</w:t>
            </w:r>
          </w:p>
          <w:p w:rsidR="00DE444E" w:rsidRPr="00DE444E" w:rsidRDefault="00DE444E" w:rsidP="000B524C">
            <w:pPr>
              <w:pStyle w:val="Normal1"/>
              <w:spacing w:line="360" w:lineRule="auto"/>
              <w:jc w:val="both"/>
            </w:pP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Surbhi Singhal</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Test Plan</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User Manual</w:t>
            </w:r>
          </w:p>
          <w:p w:rsidR="00DE444E" w:rsidRPr="00DE444E" w:rsidRDefault="00DE444E" w:rsidP="000B524C">
            <w:pPr>
              <w:pStyle w:val="Normal1"/>
              <w:spacing w:line="360" w:lineRule="auto"/>
              <w:jc w:val="both"/>
            </w:pP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Sahil Sikka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Research</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Database Design</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Test Plan</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Requirement gathering</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Krish Mahajan</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lastRenderedPageBreak/>
              <w:t>Documenting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User Manual</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lastRenderedPageBreak/>
              <w:t>Aayushi Sharma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Monitor project progress.</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User Manual</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Test Plan</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Abhishek Shukla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Database Design</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SRS</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Interface Design</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Rutvik Jhala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SRS</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Research</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Siddharth Vadnagra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SRS</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Feasibility Study</w:t>
            </w:r>
          </w:p>
        </w:tc>
      </w:tr>
    </w:tbl>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firstLine="360"/>
        <w:jc w:val="both"/>
      </w:pPr>
      <w:r>
        <w:rPr>
          <w:b/>
          <w:sz w:val="24"/>
        </w:rPr>
        <w:t>4</w:t>
      </w:r>
      <w:r w:rsidRPr="00DE444E">
        <w:rPr>
          <w:b/>
          <w:sz w:val="24"/>
        </w:rPr>
        <w:t>.2</w:t>
      </w:r>
      <w:r w:rsidRPr="00DE444E">
        <w:rPr>
          <w:b/>
          <w:sz w:val="28"/>
        </w:rPr>
        <w:t xml:space="preserve"> </w:t>
      </w:r>
      <w:r w:rsidRPr="00DE444E">
        <w:rPr>
          <w:b/>
          <w:sz w:val="24"/>
        </w:rPr>
        <w:t>Receivers</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720"/>
        <w:jc w:val="both"/>
      </w:pPr>
      <w:r w:rsidRPr="00DE444E">
        <w:rPr>
          <w:sz w:val="24"/>
        </w:rPr>
        <w:t>Yuva Unstoppable has agreed to be a potential client of our software and use it for their rural development activities.</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720" w:hanging="360"/>
        <w:jc w:val="both"/>
      </w:pPr>
      <w:r w:rsidRPr="00DE444E">
        <w:rPr>
          <w:b/>
          <w:sz w:val="24"/>
        </w:rPr>
        <w:t>4.3 Schedule and Milestones</w:t>
      </w:r>
    </w:p>
    <w:p w:rsidR="00DE444E" w:rsidRPr="00DE444E" w:rsidRDefault="00DE444E" w:rsidP="00DE444E">
      <w:pPr>
        <w:pStyle w:val="Normal1"/>
        <w:spacing w:line="360" w:lineRule="auto"/>
        <w:jc w:val="both"/>
      </w:pPr>
    </w:p>
    <w:tbl>
      <w:tblPr>
        <w:tblW w:w="9267" w:type="dxa"/>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07"/>
        <w:gridCol w:w="3600"/>
        <w:gridCol w:w="2880"/>
        <w:gridCol w:w="1980"/>
      </w:tblGrid>
      <w:tr w:rsidR="00DE444E" w:rsidRPr="00DE444E" w:rsidTr="00481C07">
        <w:tc>
          <w:tcPr>
            <w:tcW w:w="807" w:type="dxa"/>
            <w:tcMar>
              <w:top w:w="100" w:type="dxa"/>
              <w:left w:w="100" w:type="dxa"/>
              <w:bottom w:w="100" w:type="dxa"/>
              <w:right w:w="100" w:type="dxa"/>
            </w:tcMar>
          </w:tcPr>
          <w:p w:rsidR="00DE444E" w:rsidRPr="00481C07" w:rsidRDefault="00481C07" w:rsidP="00481C07">
            <w:pPr>
              <w:pStyle w:val="Normal1"/>
              <w:spacing w:line="360" w:lineRule="auto"/>
              <w:jc w:val="center"/>
              <w:rPr>
                <w:b/>
                <w:sz w:val="24"/>
              </w:rPr>
            </w:pPr>
            <w:r w:rsidRPr="00481C07">
              <w:rPr>
                <w:b/>
                <w:sz w:val="24"/>
              </w:rPr>
              <w:t>S</w:t>
            </w:r>
            <w:r w:rsidR="00DE444E" w:rsidRPr="00481C07">
              <w:rPr>
                <w:b/>
                <w:sz w:val="24"/>
              </w:rPr>
              <w:t>.No</w:t>
            </w:r>
          </w:p>
        </w:tc>
        <w:tc>
          <w:tcPr>
            <w:tcW w:w="360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Tasks</w:t>
            </w:r>
          </w:p>
        </w:tc>
        <w:tc>
          <w:tcPr>
            <w:tcW w:w="288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Deliverables</w:t>
            </w:r>
          </w:p>
        </w:tc>
        <w:tc>
          <w:tcPr>
            <w:tcW w:w="198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Proposed Deadline</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1.</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Finalizing a project idea</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Topic</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12</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2.</w:t>
            </w:r>
          </w:p>
        </w:tc>
        <w:tc>
          <w:tcPr>
            <w:tcW w:w="3600" w:type="dxa"/>
            <w:tcMar>
              <w:top w:w="100" w:type="dxa"/>
              <w:left w:w="100" w:type="dxa"/>
              <w:bottom w:w="100" w:type="dxa"/>
              <w:right w:w="100" w:type="dxa"/>
            </w:tcMar>
          </w:tcPr>
          <w:p w:rsidR="00DE444E" w:rsidRPr="00DE444E" w:rsidRDefault="00481C07" w:rsidP="00481C07">
            <w:pPr>
              <w:pStyle w:val="Normal1"/>
              <w:spacing w:line="360" w:lineRule="auto"/>
            </w:pPr>
            <w:r>
              <w:t>Feasibility study</w:t>
            </w:r>
            <w:r w:rsidR="00DE444E" w:rsidRPr="00DE444E">
              <w:t>, Pre-proposal research,</w:t>
            </w:r>
            <w:r>
              <w:t xml:space="preserve"> </w:t>
            </w:r>
            <w:r w:rsidR="00DE444E" w:rsidRPr="00DE444E">
              <w:t>Proposal making (documenting)</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Feasibility Report,</w:t>
            </w:r>
            <w:r w:rsidR="00481C07">
              <w:t xml:space="preserve"> </w:t>
            </w:r>
            <w:r w:rsidRPr="00DE444E">
              <w:t>Proposal</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15</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3.</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Planning for the work to be done in course of project, getting a live client</w:t>
            </w:r>
            <w:r w:rsidRPr="00DE444E">
              <w:tab/>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Plan</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27</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4.</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Collecting end-user and client requirements in detail - Requirement documents and revising plan as per requirements before SRS submission</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February 2</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5.</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SRS , User Manual</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SRS, User Manual</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February 18</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6.</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System , interface , Database Design</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February 25</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7.</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Coding(Frontend and Backend) </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March 15</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8.</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Testing and final changes(total)</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March 22</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lastRenderedPageBreak/>
              <w:t>9.</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Final</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March 30</w:t>
            </w:r>
          </w:p>
        </w:tc>
      </w:tr>
    </w:tbl>
    <w:p w:rsidR="001B6889" w:rsidRDefault="001B6889" w:rsidP="00481C07">
      <w:pPr>
        <w:pStyle w:val="Normal1"/>
        <w:spacing w:line="360" w:lineRule="auto"/>
        <w:jc w:val="both"/>
        <w:rPr>
          <w:b/>
          <w:sz w:val="32"/>
        </w:rPr>
      </w:pPr>
    </w:p>
    <w:p w:rsidR="001B6889" w:rsidRDefault="001B6889" w:rsidP="00481C07">
      <w:pPr>
        <w:pStyle w:val="Normal1"/>
        <w:spacing w:line="360" w:lineRule="auto"/>
        <w:jc w:val="both"/>
        <w:rPr>
          <w:b/>
          <w:sz w:val="32"/>
        </w:rPr>
      </w:pPr>
    </w:p>
    <w:p w:rsidR="00DE444E" w:rsidRPr="00DE444E" w:rsidRDefault="00481C07" w:rsidP="00481C07">
      <w:pPr>
        <w:pStyle w:val="Normal1"/>
        <w:spacing w:line="360" w:lineRule="auto"/>
        <w:jc w:val="both"/>
      </w:pPr>
      <w:r w:rsidRPr="00481C07">
        <w:rPr>
          <w:b/>
          <w:sz w:val="32"/>
        </w:rPr>
        <w:t>5.</w:t>
      </w:r>
      <w:r>
        <w:t xml:space="preserve"> </w:t>
      </w:r>
      <w:r w:rsidR="00DE444E" w:rsidRPr="00DE444E">
        <w:rPr>
          <w:b/>
          <w:sz w:val="32"/>
        </w:rPr>
        <w:t>Budgeting</w:t>
      </w:r>
    </w:p>
    <w:p w:rsidR="00DE444E" w:rsidRPr="00DE444E" w:rsidRDefault="00DE444E" w:rsidP="00DE444E">
      <w:pPr>
        <w:pStyle w:val="Normal1"/>
        <w:spacing w:line="360" w:lineRule="auto"/>
        <w:ind w:left="720"/>
        <w:jc w:val="both"/>
      </w:pPr>
    </w:p>
    <w:tbl>
      <w:tblPr>
        <w:tblW w:w="9585" w:type="dxa"/>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375"/>
        <w:gridCol w:w="6210"/>
      </w:tblGrid>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Product</w:t>
            </w:r>
          </w:p>
        </w:tc>
        <w:tc>
          <w:tcPr>
            <w:tcW w:w="6210" w:type="dxa"/>
            <w:tcMar>
              <w:top w:w="100" w:type="dxa"/>
              <w:left w:w="100" w:type="dxa"/>
              <w:bottom w:w="100" w:type="dxa"/>
              <w:right w:w="100" w:type="dxa"/>
            </w:tcMar>
          </w:tcPr>
          <w:p w:rsidR="00DE444E" w:rsidRPr="00DE444E" w:rsidRDefault="00481C07" w:rsidP="00481C07">
            <w:pPr>
              <w:pStyle w:val="Normal1"/>
              <w:spacing w:line="360" w:lineRule="auto"/>
              <w:jc w:val="center"/>
            </w:pPr>
            <w:r>
              <w:rPr>
                <w:b/>
                <w:sz w:val="24"/>
              </w:rPr>
              <w:t>Approximate</w:t>
            </w:r>
            <w:r w:rsidR="00DE444E" w:rsidRPr="00DE444E">
              <w:rPr>
                <w:b/>
                <w:sz w:val="24"/>
              </w:rPr>
              <w:t xml:space="preserve"> Budget </w:t>
            </w:r>
            <w:r>
              <w:rPr>
                <w:b/>
                <w:sz w:val="24"/>
              </w:rPr>
              <w:t>(</w:t>
            </w:r>
            <w:r w:rsidR="00DE444E" w:rsidRPr="00DE444E">
              <w:rPr>
                <w:b/>
                <w:sz w:val="24"/>
              </w:rPr>
              <w:t>INR</w:t>
            </w:r>
            <w:r>
              <w:rPr>
                <w:b/>
                <w:sz w:val="24"/>
              </w:rPr>
              <w:t>)</w:t>
            </w:r>
          </w:p>
        </w:tc>
      </w:tr>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pPr>
            <w:r w:rsidRPr="00DE444E">
              <w:t>Modem</w:t>
            </w:r>
          </w:p>
        </w:tc>
        <w:tc>
          <w:tcPr>
            <w:tcW w:w="6210"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1000 </w:t>
            </w:r>
          </w:p>
        </w:tc>
      </w:tr>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pPr>
            <w:r w:rsidRPr="00DE444E">
              <w:t>Sim Card</w:t>
            </w:r>
          </w:p>
        </w:tc>
        <w:tc>
          <w:tcPr>
            <w:tcW w:w="6210" w:type="dxa"/>
            <w:tcMar>
              <w:top w:w="100" w:type="dxa"/>
              <w:left w:w="100" w:type="dxa"/>
              <w:bottom w:w="100" w:type="dxa"/>
              <w:right w:w="100" w:type="dxa"/>
            </w:tcMar>
          </w:tcPr>
          <w:p w:rsidR="00DE444E" w:rsidRPr="00DE444E" w:rsidRDefault="00DE444E" w:rsidP="00481C07">
            <w:pPr>
              <w:pStyle w:val="Normal1"/>
              <w:spacing w:line="360" w:lineRule="auto"/>
            </w:pPr>
            <w:r w:rsidRPr="00DE444E">
              <w:t>50</w:t>
            </w:r>
          </w:p>
        </w:tc>
      </w:tr>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pPr>
            <w:r w:rsidRPr="00DE444E">
              <w:t>Web Hosting</w:t>
            </w:r>
          </w:p>
        </w:tc>
        <w:tc>
          <w:tcPr>
            <w:tcW w:w="6210" w:type="dxa"/>
            <w:tcMar>
              <w:top w:w="100" w:type="dxa"/>
              <w:left w:w="100" w:type="dxa"/>
              <w:bottom w:w="100" w:type="dxa"/>
              <w:right w:w="100" w:type="dxa"/>
            </w:tcMar>
          </w:tcPr>
          <w:p w:rsidR="00DE444E" w:rsidRPr="00DE444E" w:rsidRDefault="00DE444E" w:rsidP="00481C07">
            <w:pPr>
              <w:pStyle w:val="Normal1"/>
              <w:spacing w:line="360" w:lineRule="auto"/>
            </w:pPr>
            <w:r w:rsidRPr="00DE444E">
              <w:t>200/Month</w:t>
            </w:r>
          </w:p>
        </w:tc>
      </w:tr>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pPr>
            <w:r w:rsidRPr="00DE444E">
              <w:t>Desktop/Laptop(Windows OS, Net facility-1 year)</w:t>
            </w:r>
          </w:p>
        </w:tc>
        <w:tc>
          <w:tcPr>
            <w:tcW w:w="6210" w:type="dxa"/>
            <w:tcMar>
              <w:top w:w="100" w:type="dxa"/>
              <w:left w:w="100" w:type="dxa"/>
              <w:bottom w:w="100" w:type="dxa"/>
              <w:right w:w="100" w:type="dxa"/>
            </w:tcMar>
          </w:tcPr>
          <w:p w:rsidR="00DE444E" w:rsidRPr="00DE444E" w:rsidRDefault="00DE444E" w:rsidP="00481C07">
            <w:pPr>
              <w:pStyle w:val="Normal1"/>
              <w:spacing w:line="360" w:lineRule="auto"/>
            </w:pPr>
            <w:r w:rsidRPr="00DE444E">
              <w:t>30,000</w:t>
            </w:r>
          </w:p>
        </w:tc>
      </w:tr>
      <w:tr w:rsidR="00DE444E" w:rsidRPr="00DE444E" w:rsidTr="00481C07">
        <w:tc>
          <w:tcPr>
            <w:tcW w:w="3375" w:type="dxa"/>
            <w:tcMar>
              <w:top w:w="100" w:type="dxa"/>
              <w:left w:w="100" w:type="dxa"/>
              <w:bottom w:w="100" w:type="dxa"/>
              <w:right w:w="100" w:type="dxa"/>
            </w:tcMar>
          </w:tcPr>
          <w:p w:rsidR="00DE444E" w:rsidRPr="00DE444E" w:rsidRDefault="00DE444E" w:rsidP="00481C07">
            <w:pPr>
              <w:pStyle w:val="Normal1"/>
              <w:spacing w:line="360" w:lineRule="auto"/>
            </w:pPr>
            <w:r w:rsidRPr="00DE444E">
              <w:t>Total Cost</w:t>
            </w:r>
          </w:p>
        </w:tc>
        <w:tc>
          <w:tcPr>
            <w:tcW w:w="6210" w:type="dxa"/>
            <w:tcMar>
              <w:top w:w="100" w:type="dxa"/>
              <w:left w:w="100" w:type="dxa"/>
              <w:bottom w:w="100" w:type="dxa"/>
              <w:right w:w="100" w:type="dxa"/>
            </w:tcMar>
          </w:tcPr>
          <w:p w:rsidR="00DE444E" w:rsidRPr="00DE444E" w:rsidRDefault="00DE444E" w:rsidP="00481C07">
            <w:pPr>
              <w:pStyle w:val="Normal1"/>
              <w:spacing w:line="360" w:lineRule="auto"/>
            </w:pPr>
            <w:r w:rsidRPr="00DE444E">
              <w:t>200 x no. of months the software is deployed+31,050</w:t>
            </w:r>
          </w:p>
        </w:tc>
      </w:tr>
    </w:tbl>
    <w:p w:rsidR="00DE444E" w:rsidRDefault="00DE444E" w:rsidP="00DE444E">
      <w:pPr>
        <w:pStyle w:val="Normal1"/>
        <w:spacing w:line="360" w:lineRule="auto"/>
        <w:jc w:val="both"/>
      </w:pPr>
    </w:p>
    <w:p w:rsidR="00867D17" w:rsidRPr="00DE444E" w:rsidRDefault="00867D17" w:rsidP="00DE444E">
      <w:pPr>
        <w:pStyle w:val="Normal1"/>
        <w:spacing w:line="360" w:lineRule="auto"/>
        <w:jc w:val="both"/>
      </w:pPr>
      <w:bookmarkStart w:id="0" w:name="_GoBack"/>
      <w:bookmarkEnd w:id="0"/>
    </w:p>
    <w:tbl>
      <w:tblPr>
        <w:tblStyle w:val="TableGrid"/>
        <w:tblW w:w="9540" w:type="dxa"/>
        <w:tblInd w:w="558" w:type="dxa"/>
        <w:tblLook w:val="04A0" w:firstRow="1" w:lastRow="0" w:firstColumn="1" w:lastColumn="0" w:noHBand="0" w:noVBand="1"/>
      </w:tblPr>
      <w:tblGrid>
        <w:gridCol w:w="5310"/>
        <w:gridCol w:w="4230"/>
      </w:tblGrid>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center"/>
              <w:rPr>
                <w:b/>
                <w:sz w:val="32"/>
              </w:rPr>
            </w:pPr>
            <w:r>
              <w:rPr>
                <w:b/>
                <w:sz w:val="24"/>
              </w:rPr>
              <w:t>Software Engineering Phase/Work Product</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center"/>
              <w:rPr>
                <w:b/>
                <w:sz w:val="24"/>
              </w:rPr>
            </w:pPr>
            <w:r>
              <w:rPr>
                <w:b/>
                <w:sz w:val="24"/>
              </w:rPr>
              <w:t>Total person-hours (approx.)</w:t>
            </w:r>
          </w:p>
        </w:tc>
      </w:tr>
      <w:tr w:rsidR="00867D17" w:rsidTr="00867D17">
        <w:trPr>
          <w:trHeight w:val="413"/>
        </w:trPr>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 xml:space="preserve">Project Proposal and Feasibility </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15</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Project Planning</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rPr>
                <w:sz w:val="32"/>
              </w:rPr>
            </w:pPr>
            <w:r>
              <w:t>50</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Requirement Phase</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rPr>
                <w:sz w:val="32"/>
              </w:rPr>
            </w:pPr>
            <w:r>
              <w:t>180</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Design Phase</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rPr>
                <w:sz w:val="32"/>
              </w:rPr>
            </w:pPr>
            <w:r>
              <w:t>45</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Implementation</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rPr>
                <w:sz w:val="32"/>
              </w:rPr>
            </w:pPr>
            <w:r>
              <w:t>150</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Testing</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rPr>
                <w:sz w:val="32"/>
              </w:rPr>
            </w:pPr>
            <w:r>
              <w:t>24</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Deployment</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4</w:t>
            </w:r>
          </w:p>
        </w:tc>
      </w:tr>
      <w:tr w:rsidR="00867D17" w:rsidTr="00867D17">
        <w:tc>
          <w:tcPr>
            <w:tcW w:w="531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Total</w:t>
            </w:r>
          </w:p>
        </w:tc>
        <w:tc>
          <w:tcPr>
            <w:tcW w:w="4230" w:type="dxa"/>
            <w:tcBorders>
              <w:top w:val="single" w:sz="4" w:space="0" w:color="auto"/>
              <w:left w:val="single" w:sz="4" w:space="0" w:color="auto"/>
              <w:bottom w:val="single" w:sz="4" w:space="0" w:color="auto"/>
              <w:right w:val="single" w:sz="4" w:space="0" w:color="auto"/>
            </w:tcBorders>
            <w:hideMark/>
          </w:tcPr>
          <w:p w:rsidR="00867D17" w:rsidRDefault="00867D17">
            <w:pPr>
              <w:pStyle w:val="Normal1"/>
              <w:spacing w:line="360" w:lineRule="auto"/>
              <w:jc w:val="both"/>
            </w:pPr>
            <w:r>
              <w:t>468</w:t>
            </w:r>
          </w:p>
        </w:tc>
      </w:tr>
    </w:tbl>
    <w:p w:rsidR="00481C07" w:rsidRPr="001B6889" w:rsidRDefault="00481C07" w:rsidP="00DE444E">
      <w:pPr>
        <w:pStyle w:val="Normal1"/>
        <w:spacing w:line="360" w:lineRule="auto"/>
        <w:jc w:val="both"/>
        <w:rPr>
          <w:sz w:val="32"/>
        </w:rPr>
      </w:pPr>
    </w:p>
    <w:p w:rsidR="00DE444E" w:rsidRPr="00DE444E" w:rsidRDefault="00481C07" w:rsidP="00481C07">
      <w:pPr>
        <w:pStyle w:val="Normal1"/>
        <w:spacing w:line="360" w:lineRule="auto"/>
        <w:jc w:val="both"/>
      </w:pPr>
      <w:r>
        <w:rPr>
          <w:b/>
          <w:sz w:val="32"/>
        </w:rPr>
        <w:t>6. Communication and R</w:t>
      </w:r>
      <w:r w:rsidR="00DE444E" w:rsidRPr="00DE444E">
        <w:rPr>
          <w:b/>
          <w:sz w:val="32"/>
        </w:rPr>
        <w:t>eporting</w:t>
      </w:r>
    </w:p>
    <w:p w:rsidR="00DE444E" w:rsidRPr="00DE444E" w:rsidRDefault="00DE444E" w:rsidP="00DE444E">
      <w:pPr>
        <w:pStyle w:val="Normal1"/>
        <w:spacing w:line="360" w:lineRule="auto"/>
        <w:jc w:val="both"/>
      </w:pPr>
      <w:r w:rsidRPr="00DE444E">
        <w:t xml:space="preserve"> </w:t>
      </w:r>
    </w:p>
    <w:tbl>
      <w:tblPr>
        <w:tblW w:w="9630"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30"/>
        <w:gridCol w:w="1710"/>
        <w:gridCol w:w="1710"/>
        <w:gridCol w:w="2430"/>
        <w:gridCol w:w="2250"/>
      </w:tblGrid>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lastRenderedPageBreak/>
              <w:t>Type of Communication</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Method / Tool</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Frequency/ Schedule</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Information</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Participants / Responsibilities</w:t>
            </w:r>
          </w:p>
        </w:tc>
      </w:tr>
      <w:tr w:rsidR="00481C07" w:rsidRPr="00DE444E" w:rsidTr="00481C07">
        <w:trPr>
          <w:trHeight w:val="250"/>
        </w:trPr>
        <w:tc>
          <w:tcPr>
            <w:tcW w:w="9630" w:type="dxa"/>
            <w:gridSpan w:val="5"/>
            <w:tcMar>
              <w:top w:w="100" w:type="dxa"/>
              <w:left w:w="100" w:type="dxa"/>
              <w:bottom w:w="100" w:type="dxa"/>
              <w:right w:w="100" w:type="dxa"/>
            </w:tcMar>
          </w:tcPr>
          <w:p w:rsidR="00481C07" w:rsidRPr="00DE444E" w:rsidRDefault="00481C07" w:rsidP="00481C07">
            <w:pPr>
              <w:pStyle w:val="Normal1"/>
              <w:spacing w:line="360" w:lineRule="auto"/>
              <w:jc w:val="both"/>
            </w:pPr>
            <w:r w:rsidRPr="00DE444E">
              <w:rPr>
                <w:b/>
              </w:rPr>
              <w:t>Internal Communication:</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Meetings</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2 days per week Approx.</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status, problems, future plans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Sharing of project data</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Mailing list, cloud based document services. </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When available</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All project documentation and reports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Milestone Meetings</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Before milestones</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status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rPr>
          <w:trHeight w:val="288"/>
        </w:trPr>
        <w:tc>
          <w:tcPr>
            <w:tcW w:w="9630" w:type="dxa"/>
            <w:gridSpan w:val="5"/>
            <w:tcMar>
              <w:top w:w="100" w:type="dxa"/>
              <w:left w:w="100" w:type="dxa"/>
              <w:bottom w:w="100" w:type="dxa"/>
              <w:right w:w="100" w:type="dxa"/>
            </w:tcMar>
          </w:tcPr>
          <w:p w:rsidR="00481C07" w:rsidRPr="00DE444E" w:rsidRDefault="00481C07" w:rsidP="00481C07">
            <w:pPr>
              <w:pStyle w:val="Normal1"/>
              <w:spacing w:line="360" w:lineRule="auto"/>
            </w:pPr>
            <w:r w:rsidRPr="00DE444E">
              <w:rPr>
                <w:b/>
              </w:rPr>
              <w:t>External</w:t>
            </w:r>
            <w:r>
              <w:rPr>
                <w:b/>
              </w:rPr>
              <w:t xml:space="preserve"> </w:t>
            </w:r>
            <w:r w:rsidRPr="00DE444E">
              <w:rPr>
                <w:b/>
              </w:rPr>
              <w:t>Communication:</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Meetings with TA</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SEN LAB</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Every Tuesday</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Guidance</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Product Testing with client</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At the end of the Project</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Final product</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 Clients</w:t>
            </w:r>
          </w:p>
        </w:tc>
      </w:tr>
    </w:tbl>
    <w:p w:rsidR="00DE444E" w:rsidRPr="001B6889" w:rsidRDefault="00DE444E" w:rsidP="00DE444E">
      <w:pPr>
        <w:pStyle w:val="Normal1"/>
        <w:spacing w:line="360" w:lineRule="auto"/>
        <w:jc w:val="both"/>
        <w:rPr>
          <w:sz w:val="36"/>
        </w:rPr>
      </w:pPr>
      <w:r w:rsidRPr="00DE444E">
        <w:rPr>
          <w:sz w:val="32"/>
        </w:rPr>
        <w:t xml:space="preserve">  </w:t>
      </w:r>
    </w:p>
    <w:p w:rsidR="00481C07" w:rsidRPr="00DE444E" w:rsidRDefault="00481C07" w:rsidP="00DE444E">
      <w:pPr>
        <w:pStyle w:val="Normal1"/>
        <w:spacing w:line="360" w:lineRule="auto"/>
        <w:jc w:val="both"/>
      </w:pPr>
    </w:p>
    <w:p w:rsidR="00DE444E" w:rsidRPr="00DE444E" w:rsidRDefault="00481C07" w:rsidP="00481C07">
      <w:pPr>
        <w:pStyle w:val="Normal1"/>
        <w:spacing w:line="360" w:lineRule="auto"/>
        <w:jc w:val="both"/>
      </w:pPr>
      <w:r>
        <w:rPr>
          <w:b/>
          <w:sz w:val="32"/>
        </w:rPr>
        <w:t xml:space="preserve">7. </w:t>
      </w:r>
      <w:r w:rsidR="00DE444E" w:rsidRPr="00DE444E">
        <w:rPr>
          <w:b/>
          <w:sz w:val="32"/>
        </w:rPr>
        <w:t>Risk Management</w:t>
      </w:r>
    </w:p>
    <w:p w:rsidR="00DE444E" w:rsidRPr="00DE444E" w:rsidRDefault="00DE444E" w:rsidP="00DE444E">
      <w:pPr>
        <w:pStyle w:val="Normal1"/>
        <w:spacing w:line="360" w:lineRule="auto"/>
        <w:ind w:left="720"/>
        <w:jc w:val="both"/>
      </w:pPr>
    </w:p>
    <w:tbl>
      <w:tblPr>
        <w:tblW w:w="9566" w:type="dxa"/>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256"/>
        <w:gridCol w:w="5310"/>
      </w:tblGrid>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Foreseeable Risks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Management Strategies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1.</w:t>
            </w:r>
            <w:r w:rsidRPr="00DE444E">
              <w:rPr>
                <w:sz w:val="14"/>
              </w:rPr>
              <w:t xml:space="preserve">   </w:t>
            </w:r>
            <w:r w:rsidRPr="00DE444E">
              <w:t>Sudden requirement of a third party software tool or other technical resources causing unexpected expense.</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Prior planning of the needed system resource and applications.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lastRenderedPageBreak/>
              <w:t>2.</w:t>
            </w:r>
            <w:r w:rsidRPr="00DE444E">
              <w:rPr>
                <w:sz w:val="14"/>
              </w:rPr>
              <w:t xml:space="preserve">  </w:t>
            </w:r>
            <w:r w:rsidRPr="00DE444E">
              <w:t>Sudden crash of server or loss of important data and information</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The administrator will periodically take back-up of data to overcome such problems.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3.</w:t>
            </w:r>
            <w:r w:rsidRPr="00DE444E">
              <w:rPr>
                <w:sz w:val="14"/>
              </w:rPr>
              <w:t xml:space="preserve">   </w:t>
            </w:r>
            <w:r w:rsidRPr="00DE444E">
              <w:t>Unexpected holidays by team members.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If possible, inform such occurrences beforehand so that the work can be assigned to some other peer.</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4.</w:t>
            </w:r>
            <w:r w:rsidRPr="00DE444E">
              <w:rPr>
                <w:sz w:val="14"/>
              </w:rPr>
              <w:t xml:space="preserve">  </w:t>
            </w:r>
            <w:r w:rsidRPr="00DE444E">
              <w:t>Due to lack of knowledge, user may enter an invalid input</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We will provide appropriate exception handling routines so that the application does not crash.</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5.</w:t>
            </w:r>
            <w:r w:rsidRPr="00DE444E">
              <w:rPr>
                <w:sz w:val="14"/>
              </w:rPr>
              <w:t xml:space="preserve">    </w:t>
            </w:r>
            <w:r w:rsidRPr="00DE444E">
              <w:t>Difficulties in implementation</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An extensive class of unit test cases into every category emphasizing on exclusivity of functions.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6.</w:t>
            </w:r>
            <w:r w:rsidRPr="00DE444E">
              <w:rPr>
                <w:sz w:val="14"/>
              </w:rPr>
              <w:t xml:space="preserve">  </w:t>
            </w:r>
            <w:r w:rsidRPr="00DE444E">
              <w:t>Security issues relating to access of unauthorized data</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Ensure that there are no loop holes in the code causing privilege violations.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7.</w:t>
            </w:r>
            <w:r w:rsidRPr="00DE444E">
              <w:rPr>
                <w:sz w:val="14"/>
              </w:rPr>
              <w:t xml:space="preserve">   </w:t>
            </w:r>
            <w:r w:rsidRPr="00DE444E">
              <w:t>Emphasis on irrelevant functionalities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A timely and thorough research on user requirements will lead the project to a proper direction.</w:t>
            </w:r>
          </w:p>
        </w:tc>
      </w:tr>
      <w:tr w:rsidR="00DE444E" w:rsidRPr="00DE444E" w:rsidTr="00481C07">
        <w:tc>
          <w:tcPr>
            <w:tcW w:w="4256" w:type="dxa"/>
            <w:tcMar>
              <w:top w:w="100" w:type="dxa"/>
              <w:left w:w="115" w:type="dxa"/>
              <w:bottom w:w="100" w:type="dxa"/>
              <w:right w:w="115" w:type="dxa"/>
            </w:tcMar>
          </w:tcPr>
          <w:p w:rsidR="00DE444E" w:rsidRPr="00DE444E" w:rsidRDefault="00DE444E" w:rsidP="00481C07">
            <w:pPr>
              <w:pStyle w:val="Normal1"/>
              <w:spacing w:line="360" w:lineRule="auto"/>
            </w:pPr>
            <w:r w:rsidRPr="00DE444E">
              <w:t>Loss of motivation is included in the risk management</w:t>
            </w:r>
          </w:p>
        </w:tc>
        <w:tc>
          <w:tcPr>
            <w:tcW w:w="5310" w:type="dxa"/>
            <w:tcMar>
              <w:top w:w="100" w:type="dxa"/>
              <w:left w:w="115" w:type="dxa"/>
              <w:bottom w:w="100" w:type="dxa"/>
              <w:right w:w="115" w:type="dxa"/>
            </w:tcMar>
          </w:tcPr>
          <w:p w:rsidR="00DE444E" w:rsidRPr="00DE444E" w:rsidRDefault="00DE444E" w:rsidP="00481C07">
            <w:pPr>
              <w:pStyle w:val="Normal1"/>
              <w:spacing w:line="360" w:lineRule="auto"/>
            </w:pPr>
            <w:r w:rsidRPr="00DE444E">
              <w:t>Division of has been done in such a way</w:t>
            </w:r>
          </w:p>
          <w:p w:rsidR="00DE444E" w:rsidRPr="00DE444E" w:rsidRDefault="00DE444E" w:rsidP="00481C07">
            <w:pPr>
              <w:pStyle w:val="Normal1"/>
              <w:spacing w:line="360" w:lineRule="auto"/>
            </w:pPr>
            <w:r w:rsidRPr="00DE444E">
              <w:t>that the interest in the respective field, of an individual has been taken into account.</w:t>
            </w:r>
          </w:p>
        </w:tc>
      </w:tr>
    </w:tbl>
    <w:p w:rsidR="00DE444E" w:rsidRDefault="00DE444E" w:rsidP="00DE444E">
      <w:pPr>
        <w:pStyle w:val="Normal1"/>
        <w:spacing w:line="360" w:lineRule="auto"/>
        <w:jc w:val="both"/>
      </w:pPr>
      <w:r w:rsidRPr="00DE444E">
        <w:t xml:space="preserve">  </w:t>
      </w:r>
    </w:p>
    <w:p w:rsidR="00481C07" w:rsidRPr="001B6889" w:rsidRDefault="00481C07" w:rsidP="00DE444E">
      <w:pPr>
        <w:pStyle w:val="Normal1"/>
        <w:spacing w:line="360" w:lineRule="auto"/>
        <w:jc w:val="both"/>
        <w:rPr>
          <w:sz w:val="32"/>
        </w:rPr>
      </w:pPr>
    </w:p>
    <w:p w:rsidR="00DE444E" w:rsidRPr="00DE444E" w:rsidRDefault="00481C07" w:rsidP="00481C07">
      <w:pPr>
        <w:pStyle w:val="Normal1"/>
        <w:spacing w:line="360" w:lineRule="auto"/>
        <w:jc w:val="both"/>
      </w:pPr>
      <w:r>
        <w:rPr>
          <w:b/>
          <w:sz w:val="32"/>
        </w:rPr>
        <w:t xml:space="preserve">8. </w:t>
      </w:r>
      <w:r w:rsidR="00DE444E" w:rsidRPr="00DE444E">
        <w:rPr>
          <w:b/>
          <w:sz w:val="32"/>
        </w:rPr>
        <w:t>Project Monitoring and Quality Control</w:t>
      </w:r>
    </w:p>
    <w:p w:rsidR="00DE444E" w:rsidRPr="00DE444E" w:rsidRDefault="00DE444E" w:rsidP="00DE444E">
      <w:pPr>
        <w:pStyle w:val="Normal1"/>
        <w:spacing w:line="360" w:lineRule="auto"/>
        <w:ind w:left="720"/>
        <w:jc w:val="both"/>
      </w:pPr>
    </w:p>
    <w:p w:rsidR="00DE444E" w:rsidRPr="00DE444E" w:rsidRDefault="00481C07" w:rsidP="00481C07">
      <w:pPr>
        <w:pStyle w:val="Normal1"/>
        <w:tabs>
          <w:tab w:val="left" w:pos="270"/>
        </w:tabs>
        <w:spacing w:line="360" w:lineRule="auto"/>
        <w:jc w:val="both"/>
      </w:pPr>
      <w:r>
        <w:rPr>
          <w:sz w:val="14"/>
        </w:rPr>
        <w:t xml:space="preserve">       </w:t>
      </w:r>
      <w:r w:rsidR="00DE444E" w:rsidRPr="00DE444E">
        <w:rPr>
          <w:b/>
          <w:sz w:val="24"/>
        </w:rPr>
        <w:t>8.1 Meetings within the group</w:t>
      </w: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ind w:left="720"/>
        <w:jc w:val="both"/>
      </w:pPr>
      <w:r w:rsidRPr="00DE444E">
        <w:t>Minimum two meetings will conducted every week and a track of minutes of the meeting will be properly kept by documenting them. This will keep the entire group aware about the progress of the project and accordingly the planning can be done. Also, sub-groups will be allotted who will handle different modules of problem and work on them separately.</w:t>
      </w:r>
    </w:p>
    <w:p w:rsidR="00DE444E" w:rsidRPr="00DE444E" w:rsidRDefault="00DE444E" w:rsidP="00DE444E">
      <w:pPr>
        <w:pStyle w:val="Normal1"/>
        <w:spacing w:line="360" w:lineRule="auto"/>
        <w:jc w:val="both"/>
      </w:pPr>
      <w:r w:rsidRPr="00DE444E">
        <w:t xml:space="preserve"> </w:t>
      </w:r>
    </w:p>
    <w:p w:rsidR="00DE444E" w:rsidRPr="00DE444E" w:rsidRDefault="00DE444E" w:rsidP="00481C07">
      <w:pPr>
        <w:pStyle w:val="Normal1"/>
        <w:tabs>
          <w:tab w:val="left" w:pos="270"/>
          <w:tab w:val="left" w:pos="360"/>
        </w:tabs>
        <w:spacing w:line="360" w:lineRule="auto"/>
        <w:ind w:hanging="359"/>
        <w:jc w:val="both"/>
      </w:pPr>
      <w:r w:rsidRPr="00DE444E">
        <w:rPr>
          <w:b/>
          <w:sz w:val="24"/>
        </w:rPr>
        <w:lastRenderedPageBreak/>
        <w:t xml:space="preserve">   </w:t>
      </w:r>
      <w:r w:rsidRPr="00DE444E">
        <w:rPr>
          <w:b/>
          <w:sz w:val="24"/>
        </w:rPr>
        <w:tab/>
      </w:r>
      <w:r w:rsidR="00481C07">
        <w:rPr>
          <w:b/>
          <w:sz w:val="24"/>
        </w:rPr>
        <w:t xml:space="preserve">    </w:t>
      </w:r>
      <w:r w:rsidRPr="00DE444E">
        <w:rPr>
          <w:b/>
          <w:sz w:val="24"/>
        </w:rPr>
        <w:t xml:space="preserve"> 8.2 Quality Control</w:t>
      </w: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ind w:left="720"/>
        <w:jc w:val="both"/>
      </w:pPr>
      <w:r w:rsidRPr="00DE444E">
        <w:t>To maintain the quality of each work product, the deliverable will be reviewed by the team-members other than the authors. Through thorough survey, questionnaire and interviews, the quality if the user manual will be ensured. The team members will try to design an interface that is user-friendly. In the coding phase, proper coding conventions will be followed.</w:t>
      </w:r>
    </w:p>
    <w:p w:rsidR="00481C07" w:rsidRDefault="00481C07" w:rsidP="00481C07">
      <w:pPr>
        <w:pStyle w:val="Normal1"/>
        <w:spacing w:line="360" w:lineRule="auto"/>
        <w:jc w:val="both"/>
        <w:rPr>
          <w:b/>
          <w:sz w:val="24"/>
        </w:rPr>
      </w:pPr>
    </w:p>
    <w:p w:rsidR="00481C07" w:rsidRDefault="00481C07" w:rsidP="00481C07">
      <w:pPr>
        <w:pStyle w:val="Normal1"/>
        <w:spacing w:line="360" w:lineRule="auto"/>
        <w:jc w:val="both"/>
        <w:rPr>
          <w:b/>
          <w:sz w:val="24"/>
        </w:rPr>
      </w:pPr>
    </w:p>
    <w:p w:rsidR="00481C07" w:rsidRDefault="00481C07" w:rsidP="00481C07">
      <w:pPr>
        <w:pStyle w:val="Normal1"/>
        <w:spacing w:line="360" w:lineRule="auto"/>
        <w:jc w:val="both"/>
        <w:rPr>
          <w:b/>
          <w:sz w:val="24"/>
        </w:rPr>
      </w:pPr>
    </w:p>
    <w:p w:rsidR="00DE444E" w:rsidRPr="00DE444E" w:rsidRDefault="00DE444E" w:rsidP="00481C07">
      <w:pPr>
        <w:pStyle w:val="Normal1"/>
        <w:spacing w:line="360" w:lineRule="auto"/>
        <w:ind w:left="360"/>
        <w:jc w:val="both"/>
      </w:pPr>
      <w:r w:rsidRPr="00DE444E">
        <w:rPr>
          <w:b/>
          <w:sz w:val="24"/>
        </w:rPr>
        <w:t>8.3 Requirement Management</w:t>
      </w: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ind w:left="720"/>
        <w:jc w:val="both"/>
      </w:pPr>
      <w:r w:rsidRPr="00DE444E">
        <w:t>The SRS will contain all the requirements found out in requirement phase. This document will be timely reviewed and updated according to the need of the project.</w:t>
      </w:r>
    </w:p>
    <w:p w:rsidR="00156FC6" w:rsidRPr="00DE444E" w:rsidRDefault="00156FC6" w:rsidP="00DE444E">
      <w:pPr>
        <w:rPr>
          <w:rFonts w:ascii="Arial" w:hAnsi="Arial" w:cs="Arial"/>
        </w:rPr>
      </w:pPr>
    </w:p>
    <w:sectPr w:rsidR="00156FC6" w:rsidRPr="00DE444E" w:rsidSect="006A46EC">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FBA" w:rsidRDefault="00666FBA" w:rsidP="00EC62F1">
      <w:pPr>
        <w:spacing w:after="0" w:line="240" w:lineRule="auto"/>
      </w:pPr>
      <w:r>
        <w:separator/>
      </w:r>
    </w:p>
  </w:endnote>
  <w:endnote w:type="continuationSeparator" w:id="0">
    <w:p w:rsidR="00666FBA" w:rsidRDefault="00666FBA" w:rsidP="00E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73" w:type="pct"/>
      <w:tblInd w:w="7911"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563"/>
      <w:gridCol w:w="1879"/>
    </w:tblGrid>
    <w:tr w:rsidR="00EC62F1" w:rsidTr="00481C07">
      <w:trPr>
        <w:trHeight w:val="372"/>
      </w:trPr>
      <w:tc>
        <w:tcPr>
          <w:tcW w:w="1153" w:type="pct"/>
        </w:tcPr>
        <w:p w:rsidR="00EC62F1" w:rsidRDefault="00666FBA">
          <w:pPr>
            <w:pStyle w:val="Footer"/>
            <w:jc w:val="right"/>
            <w:rPr>
              <w:color w:val="4F81BD" w:themeColor="accent1"/>
            </w:rPr>
          </w:pPr>
          <w:r>
            <w:fldChar w:fldCharType="begin"/>
          </w:r>
          <w:r>
            <w:instrText xml:space="preserve"> PAGE   \* MERGEFORMAT </w:instrText>
          </w:r>
          <w:r>
            <w:fldChar w:fldCharType="separate"/>
          </w:r>
          <w:r w:rsidR="00867D17" w:rsidRPr="00867D17">
            <w:rPr>
              <w:noProof/>
              <w:color w:val="4F81BD" w:themeColor="accent1"/>
            </w:rPr>
            <w:t>10</w:t>
          </w:r>
          <w:r>
            <w:rPr>
              <w:noProof/>
              <w:color w:val="4F81BD" w:themeColor="accent1"/>
            </w:rPr>
            <w:fldChar w:fldCharType="end"/>
          </w:r>
        </w:p>
      </w:tc>
      <w:tc>
        <w:tcPr>
          <w:tcW w:w="3847" w:type="pct"/>
        </w:tcPr>
        <w:p w:rsidR="00EC62F1" w:rsidRDefault="00EC62F1">
          <w:pPr>
            <w:pStyle w:val="Footer"/>
            <w:rPr>
              <w:color w:val="4F81BD" w:themeColor="accent1"/>
            </w:rPr>
          </w:pPr>
        </w:p>
      </w:tc>
    </w:tr>
  </w:tbl>
  <w:p w:rsidR="00EC62F1" w:rsidRDefault="00EC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FBA" w:rsidRDefault="00666FBA" w:rsidP="00EC62F1">
      <w:pPr>
        <w:spacing w:after="0" w:line="240" w:lineRule="auto"/>
      </w:pPr>
      <w:r>
        <w:separator/>
      </w:r>
    </w:p>
  </w:footnote>
  <w:footnote w:type="continuationSeparator" w:id="0">
    <w:p w:rsidR="00666FBA" w:rsidRDefault="00666FBA" w:rsidP="00EC6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8" w:type="pct"/>
      <w:tblInd w:w="8472" w:type="dxa"/>
      <w:tblCellMar>
        <w:top w:w="58" w:type="dxa"/>
        <w:left w:w="115" w:type="dxa"/>
        <w:bottom w:w="58" w:type="dxa"/>
        <w:right w:w="115" w:type="dxa"/>
      </w:tblCellMar>
      <w:tblLook w:val="04A0" w:firstRow="1" w:lastRow="0" w:firstColumn="1" w:lastColumn="0" w:noHBand="0" w:noVBand="1"/>
    </w:tblPr>
    <w:tblGrid>
      <w:gridCol w:w="342"/>
      <w:gridCol w:w="1937"/>
    </w:tblGrid>
    <w:tr w:rsidR="00EC62F1" w:rsidTr="00EC62F1">
      <w:trPr>
        <w:trHeight w:val="279"/>
      </w:trPr>
      <w:tc>
        <w:tcPr>
          <w:tcW w:w="750" w:type="pct"/>
          <w:tcBorders>
            <w:right w:val="single" w:sz="18" w:space="0" w:color="4F81BD" w:themeColor="accent1"/>
          </w:tcBorders>
        </w:tcPr>
        <w:p w:rsidR="00EC62F1" w:rsidRDefault="00EC62F1">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62F1" w:rsidRDefault="00DE444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Project Plan v1.1</w:t>
              </w:r>
            </w:p>
          </w:tc>
        </w:sdtContent>
      </w:sdt>
    </w:tr>
  </w:tbl>
  <w:p w:rsidR="00EC62F1" w:rsidRDefault="00EC6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277"/>
    <w:multiLevelType w:val="hybridMultilevel"/>
    <w:tmpl w:val="2F2CF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83DC8"/>
    <w:multiLevelType w:val="hybridMultilevel"/>
    <w:tmpl w:val="C88EA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31F36"/>
    <w:multiLevelType w:val="multilevel"/>
    <w:tmpl w:val="FEB61CA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
    <w:nsid w:val="0B83645A"/>
    <w:multiLevelType w:val="hybridMultilevel"/>
    <w:tmpl w:val="1C2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73B91"/>
    <w:multiLevelType w:val="hybridMultilevel"/>
    <w:tmpl w:val="EBF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14A6"/>
    <w:multiLevelType w:val="multilevel"/>
    <w:tmpl w:val="A4D894D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6">
    <w:nsid w:val="0F393B35"/>
    <w:multiLevelType w:val="multilevel"/>
    <w:tmpl w:val="55B6AD70"/>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7">
    <w:nsid w:val="110813AD"/>
    <w:multiLevelType w:val="hybridMultilevel"/>
    <w:tmpl w:val="0C348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6C7D8F"/>
    <w:multiLevelType w:val="multilevel"/>
    <w:tmpl w:val="337C939E"/>
    <w:lvl w:ilvl="0">
      <w:start w:val="3"/>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3."/>
      <w:lvlJc w:val="left"/>
      <w:pPr>
        <w:ind w:left="2160" w:hanging="1080"/>
      </w:pPr>
      <w:rPr>
        <w:rFonts w:hint="default"/>
        <w:sz w:val="22"/>
      </w:rPr>
    </w:lvl>
    <w:lvl w:ilvl="4">
      <w:start w:val="1"/>
      <w:numFmt w:val="decimal"/>
      <w:lvlText w:val="%1.%2.%3.%3.%4."/>
      <w:lvlJc w:val="left"/>
      <w:pPr>
        <w:ind w:left="2880" w:hanging="1440"/>
      </w:pPr>
      <w:rPr>
        <w:rFonts w:hint="default"/>
        <w:sz w:val="22"/>
      </w:rPr>
    </w:lvl>
    <w:lvl w:ilvl="5">
      <w:start w:val="1"/>
      <w:numFmt w:val="decimal"/>
      <w:lvlText w:val="%1.%2.%3.%3.%4.%5."/>
      <w:lvlJc w:val="left"/>
      <w:pPr>
        <w:ind w:left="3240" w:hanging="1440"/>
      </w:pPr>
      <w:rPr>
        <w:rFonts w:hint="default"/>
        <w:sz w:val="22"/>
      </w:rPr>
    </w:lvl>
    <w:lvl w:ilvl="6">
      <w:start w:val="1"/>
      <w:numFmt w:val="decimal"/>
      <w:lvlText w:val="%1.%2.%3.%3.%4.%5.%6."/>
      <w:lvlJc w:val="left"/>
      <w:pPr>
        <w:ind w:left="3960" w:hanging="1800"/>
      </w:pPr>
      <w:rPr>
        <w:rFonts w:hint="default"/>
        <w:sz w:val="22"/>
      </w:rPr>
    </w:lvl>
    <w:lvl w:ilvl="7">
      <w:start w:val="1"/>
      <w:numFmt w:val="decimal"/>
      <w:lvlText w:val="%1.%2.%3.%3.%4.%5.%6.%7."/>
      <w:lvlJc w:val="left"/>
      <w:pPr>
        <w:ind w:left="4320" w:hanging="1800"/>
      </w:pPr>
      <w:rPr>
        <w:rFonts w:hint="default"/>
        <w:sz w:val="22"/>
      </w:rPr>
    </w:lvl>
    <w:lvl w:ilvl="8">
      <w:start w:val="1"/>
      <w:numFmt w:val="decimal"/>
      <w:lvlText w:val="%1.%2.%3.%3.%4.%5.%6.%7.%8."/>
      <w:lvlJc w:val="left"/>
      <w:pPr>
        <w:ind w:left="5040" w:hanging="2160"/>
      </w:pPr>
      <w:rPr>
        <w:rFonts w:hint="default"/>
        <w:sz w:val="22"/>
      </w:rPr>
    </w:lvl>
  </w:abstractNum>
  <w:abstractNum w:abstractNumId="9">
    <w:nsid w:val="1E8A45D9"/>
    <w:multiLevelType w:val="multilevel"/>
    <w:tmpl w:val="BFCC66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0">
    <w:nsid w:val="1F646BA4"/>
    <w:multiLevelType w:val="multilevel"/>
    <w:tmpl w:val="7A3CE9D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1">
    <w:nsid w:val="20836E98"/>
    <w:multiLevelType w:val="hybridMultilevel"/>
    <w:tmpl w:val="267E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23194"/>
    <w:multiLevelType w:val="multilevel"/>
    <w:tmpl w:val="7584E30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3">
    <w:nsid w:val="25D75236"/>
    <w:multiLevelType w:val="multilevel"/>
    <w:tmpl w:val="75DE3986"/>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4">
    <w:nsid w:val="26180F2D"/>
    <w:multiLevelType w:val="multilevel"/>
    <w:tmpl w:val="B7E66F68"/>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nsid w:val="28186204"/>
    <w:multiLevelType w:val="hybridMultilevel"/>
    <w:tmpl w:val="DE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F56EB"/>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A623809"/>
    <w:multiLevelType w:val="multilevel"/>
    <w:tmpl w:val="FB22D33A"/>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18">
    <w:nsid w:val="2D055287"/>
    <w:multiLevelType w:val="hybridMultilevel"/>
    <w:tmpl w:val="762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681E83"/>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40600DA"/>
    <w:multiLevelType w:val="hybridMultilevel"/>
    <w:tmpl w:val="D1E4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553A8B"/>
    <w:multiLevelType w:val="hybridMultilevel"/>
    <w:tmpl w:val="6450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D20CBD"/>
    <w:multiLevelType w:val="multilevel"/>
    <w:tmpl w:val="E78C6EA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3">
    <w:nsid w:val="3E17260D"/>
    <w:multiLevelType w:val="hybridMultilevel"/>
    <w:tmpl w:val="D77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F7341"/>
    <w:multiLevelType w:val="hybridMultilevel"/>
    <w:tmpl w:val="CA6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30368"/>
    <w:multiLevelType w:val="hybridMultilevel"/>
    <w:tmpl w:val="65BA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F64CB0"/>
    <w:multiLevelType w:val="hybridMultilevel"/>
    <w:tmpl w:val="A5FAF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A31E9"/>
    <w:multiLevelType w:val="hybridMultilevel"/>
    <w:tmpl w:val="E224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D6370D"/>
    <w:multiLevelType w:val="hybridMultilevel"/>
    <w:tmpl w:val="31BA122E"/>
    <w:lvl w:ilvl="0" w:tplc="DAEC2516">
      <w:start w:val="1"/>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F947B3D"/>
    <w:multiLevelType w:val="hybridMultilevel"/>
    <w:tmpl w:val="4AA032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27C7D82"/>
    <w:multiLevelType w:val="hybridMultilevel"/>
    <w:tmpl w:val="7868D0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3">
    <w:nsid w:val="64CC303C"/>
    <w:multiLevelType w:val="multilevel"/>
    <w:tmpl w:val="60C26152"/>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4">
    <w:nsid w:val="6A593995"/>
    <w:multiLevelType w:val="hybridMultilevel"/>
    <w:tmpl w:val="AB2E9242"/>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35">
    <w:nsid w:val="6BFE2C81"/>
    <w:multiLevelType w:val="multilevel"/>
    <w:tmpl w:val="33640D62"/>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6">
    <w:nsid w:val="6D452C19"/>
    <w:multiLevelType w:val="hybridMultilevel"/>
    <w:tmpl w:val="24D8BA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70E82"/>
    <w:multiLevelType w:val="hybridMultilevel"/>
    <w:tmpl w:val="8C4E39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8">
    <w:nsid w:val="7A7F31E0"/>
    <w:multiLevelType w:val="multilevel"/>
    <w:tmpl w:val="0F1CEB48"/>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num w:numId="1">
    <w:abstractNumId w:val="38"/>
  </w:num>
  <w:num w:numId="2">
    <w:abstractNumId w:val="36"/>
  </w:num>
  <w:num w:numId="3">
    <w:abstractNumId w:val="0"/>
  </w:num>
  <w:num w:numId="4">
    <w:abstractNumId w:val="29"/>
  </w:num>
  <w:num w:numId="5">
    <w:abstractNumId w:val="16"/>
  </w:num>
  <w:num w:numId="6">
    <w:abstractNumId w:val="19"/>
  </w:num>
  <w:num w:numId="7">
    <w:abstractNumId w:val="37"/>
  </w:num>
  <w:num w:numId="8">
    <w:abstractNumId w:val="21"/>
  </w:num>
  <w:num w:numId="9">
    <w:abstractNumId w:val="28"/>
  </w:num>
  <w:num w:numId="10">
    <w:abstractNumId w:val="26"/>
  </w:num>
  <w:num w:numId="11">
    <w:abstractNumId w:val="15"/>
  </w:num>
  <w:num w:numId="12">
    <w:abstractNumId w:val="20"/>
  </w:num>
  <w:num w:numId="13">
    <w:abstractNumId w:val="32"/>
  </w:num>
  <w:num w:numId="14">
    <w:abstractNumId w:val="8"/>
  </w:num>
  <w:num w:numId="15">
    <w:abstractNumId w:val="25"/>
  </w:num>
  <w:num w:numId="16">
    <w:abstractNumId w:val="31"/>
  </w:num>
  <w:num w:numId="17">
    <w:abstractNumId w:val="7"/>
  </w:num>
  <w:num w:numId="18">
    <w:abstractNumId w:val="1"/>
  </w:num>
  <w:num w:numId="19">
    <w:abstractNumId w:val="34"/>
  </w:num>
  <w:num w:numId="20">
    <w:abstractNumId w:val="11"/>
  </w:num>
  <w:num w:numId="21">
    <w:abstractNumId w:val="18"/>
  </w:num>
  <w:num w:numId="22">
    <w:abstractNumId w:val="4"/>
  </w:num>
  <w:num w:numId="23">
    <w:abstractNumId w:val="3"/>
  </w:num>
  <w:num w:numId="24">
    <w:abstractNumId w:val="23"/>
  </w:num>
  <w:num w:numId="25">
    <w:abstractNumId w:val="24"/>
  </w:num>
  <w:num w:numId="26">
    <w:abstractNumId w:val="27"/>
  </w:num>
  <w:num w:numId="27">
    <w:abstractNumId w:val="30"/>
  </w:num>
  <w:num w:numId="28">
    <w:abstractNumId w:val="2"/>
  </w:num>
  <w:num w:numId="29">
    <w:abstractNumId w:val="12"/>
  </w:num>
  <w:num w:numId="30">
    <w:abstractNumId w:val="9"/>
  </w:num>
  <w:num w:numId="31">
    <w:abstractNumId w:val="10"/>
  </w:num>
  <w:num w:numId="32">
    <w:abstractNumId w:val="35"/>
  </w:num>
  <w:num w:numId="33">
    <w:abstractNumId w:val="33"/>
  </w:num>
  <w:num w:numId="34">
    <w:abstractNumId w:val="5"/>
  </w:num>
  <w:num w:numId="35">
    <w:abstractNumId w:val="22"/>
  </w:num>
  <w:num w:numId="36">
    <w:abstractNumId w:val="14"/>
  </w:num>
  <w:num w:numId="37">
    <w:abstractNumId w:val="13"/>
  </w:num>
  <w:num w:numId="38">
    <w:abstractNumId w:val="17"/>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1C07"/>
    <w:rsid w:val="00094FC7"/>
    <w:rsid w:val="000A08FC"/>
    <w:rsid w:val="00132DC5"/>
    <w:rsid w:val="00156FC6"/>
    <w:rsid w:val="001B6889"/>
    <w:rsid w:val="002555BF"/>
    <w:rsid w:val="00270047"/>
    <w:rsid w:val="0027601D"/>
    <w:rsid w:val="002926A5"/>
    <w:rsid w:val="003524B7"/>
    <w:rsid w:val="0037435C"/>
    <w:rsid w:val="003E1751"/>
    <w:rsid w:val="004537FB"/>
    <w:rsid w:val="00481C07"/>
    <w:rsid w:val="00666FBA"/>
    <w:rsid w:val="00671E9A"/>
    <w:rsid w:val="006A46EC"/>
    <w:rsid w:val="00770C86"/>
    <w:rsid w:val="00863E90"/>
    <w:rsid w:val="00867D17"/>
    <w:rsid w:val="008860BF"/>
    <w:rsid w:val="008D1035"/>
    <w:rsid w:val="008F6F45"/>
    <w:rsid w:val="00910F9D"/>
    <w:rsid w:val="009E5B34"/>
    <w:rsid w:val="00A5485E"/>
    <w:rsid w:val="00AC1E47"/>
    <w:rsid w:val="00AD2561"/>
    <w:rsid w:val="00AE2219"/>
    <w:rsid w:val="00AE28CE"/>
    <w:rsid w:val="00C76947"/>
    <w:rsid w:val="00CD3323"/>
    <w:rsid w:val="00D40225"/>
    <w:rsid w:val="00DC639C"/>
    <w:rsid w:val="00DE444E"/>
    <w:rsid w:val="00E82A83"/>
    <w:rsid w:val="00E840E2"/>
    <w:rsid w:val="00EC62F1"/>
    <w:rsid w:val="00F14670"/>
    <w:rsid w:val="00FD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35E2-0DA3-4466-9122-3827A36E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Studies\sem%206\sen\Documentation%20(created%2016.02.13)\documents-export-2013-02-1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43</TotalTime>
  <Pages>13</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Plan v1.1</vt:lpstr>
    </vt:vector>
  </TitlesOfParts>
  <Company>E-Gram Seva</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v1.1</dc:title>
  <dc:subject>Team 22                                                                                                                                                                    January 30, 2013</dc:subject>
  <dc:creator>vaio</dc:creator>
  <cp:lastModifiedBy>Surbhi</cp:lastModifiedBy>
  <cp:revision>7</cp:revision>
  <cp:lastPrinted>2013-02-18T21:34:00Z</cp:lastPrinted>
  <dcterms:created xsi:type="dcterms:W3CDTF">2013-02-18T20:15:00Z</dcterms:created>
  <dcterms:modified xsi:type="dcterms:W3CDTF">2013-04-10T10:06:00Z</dcterms:modified>
</cp:coreProperties>
</file>